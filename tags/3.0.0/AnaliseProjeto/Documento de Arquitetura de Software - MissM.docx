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47" w:rsidRDefault="00962D4D" w:rsidP="001F2366">
      <w:pPr>
        <w:pStyle w:val="Ttulo"/>
        <w:jc w:val="both"/>
        <w:rPr>
          <w:lang w:val="pt-BR"/>
        </w:rPr>
      </w:pPr>
      <w:r>
        <w:rPr>
          <w:lang w:val="pt-BR"/>
        </w:rPr>
        <w:t>MissM|Fotografia</w:t>
      </w:r>
    </w:p>
    <w:p w:rsidR="009B4647" w:rsidRDefault="00636F28" w:rsidP="001F2366">
      <w:pPr>
        <w:pStyle w:val="Ttulo"/>
        <w:jc w:val="both"/>
        <w:rPr>
          <w:lang w:val="pt-BR"/>
        </w:rPr>
      </w:pP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9B4647" w:rsidP="001F2366">
      <w:pPr>
        <w:pStyle w:val="Ttulo"/>
        <w:jc w:val="both"/>
        <w:rPr>
          <w:lang w:val="pt-BR"/>
        </w:rPr>
      </w:pPr>
    </w:p>
    <w:p w:rsidR="009B4647" w:rsidRDefault="00FC60B1" w:rsidP="001F2366">
      <w:pPr>
        <w:pStyle w:val="Ttul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A598F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1F2366">
      <w:pPr>
        <w:pStyle w:val="InfoBlue"/>
        <w:jc w:val="both"/>
      </w:pPr>
    </w:p>
    <w:p w:rsidR="009B4647" w:rsidRDefault="009B4647" w:rsidP="001F2366">
      <w:pPr>
        <w:pStyle w:val="InfoBlue"/>
        <w:jc w:val="both"/>
      </w:pPr>
    </w:p>
    <w:p w:rsidR="009B4647" w:rsidRDefault="009B4647" w:rsidP="001F2366">
      <w:pPr>
        <w:pStyle w:val="Ttulo"/>
        <w:jc w:val="both"/>
        <w:rPr>
          <w:sz w:val="28"/>
          <w:szCs w:val="28"/>
          <w:lang w:val="pt-BR"/>
        </w:rPr>
      </w:pPr>
    </w:p>
    <w:p w:rsidR="009B4647" w:rsidRDefault="009B4647" w:rsidP="001F2366">
      <w:pPr>
        <w:jc w:val="both"/>
        <w:rPr>
          <w:lang w:val="pt-BR"/>
        </w:rPr>
        <w:sectPr w:rsidR="009B4647" w:rsidSect="001F2366">
          <w:headerReference w:type="default" r:id="rId8"/>
          <w:pgSz w:w="12240" w:h="15840" w:code="1"/>
          <w:pgMar w:top="1418" w:right="1440" w:bottom="1418" w:left="1440" w:header="720" w:footer="720" w:gutter="0"/>
          <w:cols w:space="720"/>
          <w:vAlign w:val="center"/>
        </w:sectPr>
      </w:pPr>
    </w:p>
    <w:p w:rsidR="009B4647" w:rsidRDefault="00FC60B1" w:rsidP="001F2366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 w:rsidP="001F2366">
      <w:pPr>
        <w:pStyle w:val="CabealhodoSumrio"/>
        <w:jc w:val="both"/>
        <w:rPr>
          <w:color w:val="auto"/>
        </w:rPr>
      </w:pPr>
      <w:r w:rsidRPr="003E550A">
        <w:rPr>
          <w:color w:val="auto"/>
        </w:rPr>
        <w:t>Conteúdo</w:t>
      </w:r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036874" w:history="1">
        <w:r w:rsidR="003E550A" w:rsidRPr="00B94DCC">
          <w:rPr>
            <w:rStyle w:val="Hyperlink"/>
            <w:noProof/>
            <w:lang w:val="pt-BR"/>
          </w:rPr>
          <w:t>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Introdução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5" w:history="1">
        <w:r w:rsidR="003E550A" w:rsidRPr="00B94DCC">
          <w:rPr>
            <w:rStyle w:val="Hyperlink"/>
            <w:noProof/>
            <w:lang w:val="pt-BR"/>
          </w:rPr>
          <w:t>1.1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Finalidade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6" w:history="1">
        <w:r w:rsidR="003E550A" w:rsidRPr="00B94DCC">
          <w:rPr>
            <w:rStyle w:val="Hyperlink"/>
            <w:noProof/>
            <w:lang w:val="pt-BR"/>
          </w:rPr>
          <w:t>1.2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Escopo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7" w:history="1">
        <w:r w:rsidR="003E550A" w:rsidRPr="00B94DCC">
          <w:rPr>
            <w:rStyle w:val="Hyperlink"/>
            <w:noProof/>
            <w:lang w:val="pt-BR"/>
          </w:rPr>
          <w:t>1.3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Definições, Acrônimos e Abreviações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8" w:history="1">
        <w:r w:rsidR="003E550A" w:rsidRPr="00B94DCC">
          <w:rPr>
            <w:rStyle w:val="Hyperlink"/>
            <w:noProof/>
            <w:lang w:val="pt-BR"/>
          </w:rPr>
          <w:t>1.4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Referências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9" w:history="1">
        <w:r w:rsidR="003E550A" w:rsidRPr="00B94DCC">
          <w:rPr>
            <w:rStyle w:val="Hyperlink"/>
            <w:noProof/>
            <w:lang w:val="pt-BR"/>
          </w:rPr>
          <w:t>1.5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0" w:history="1">
        <w:r w:rsidR="003E550A" w:rsidRPr="00B94DCC">
          <w:rPr>
            <w:rStyle w:val="Hyperlink"/>
            <w:noProof/>
            <w:lang w:val="pt-BR"/>
          </w:rPr>
          <w:t>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Representação Arquitetural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1" w:history="1">
        <w:r w:rsidR="003E550A" w:rsidRPr="00B94DCC">
          <w:rPr>
            <w:rStyle w:val="Hyperlink"/>
            <w:noProof/>
            <w:lang w:val="pt-BR"/>
          </w:rPr>
          <w:t>3.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Metas e Restrições da Arquitetura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2" w:history="1">
        <w:r w:rsidR="003E550A" w:rsidRPr="00B94DCC">
          <w:rPr>
            <w:rStyle w:val="Hyperlink"/>
            <w:noProof/>
            <w:lang w:val="pt-BR"/>
          </w:rPr>
          <w:t>4.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Casos de Uso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3" w:history="1">
        <w:r w:rsidR="003E550A" w:rsidRPr="00B94DCC">
          <w:rPr>
            <w:rStyle w:val="Hyperlink"/>
            <w:noProof/>
            <w:lang w:val="pt-BR"/>
          </w:rPr>
          <w:t>4.1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Realizações de Casos de Uso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4" w:history="1">
        <w:r w:rsidR="003E550A" w:rsidRPr="00B94DCC">
          <w:rPr>
            <w:rStyle w:val="Hyperlink"/>
            <w:noProof/>
            <w:lang w:val="pt-BR"/>
          </w:rPr>
          <w:t>5.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Lógica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5" w:history="1">
        <w:r w:rsidR="003E550A" w:rsidRPr="00B94DCC">
          <w:rPr>
            <w:rStyle w:val="Hyperlink"/>
            <w:noProof/>
            <w:lang w:val="pt-BR"/>
          </w:rPr>
          <w:t>5.1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6" w:history="1">
        <w:r w:rsidR="003E550A" w:rsidRPr="00B94DCC">
          <w:rPr>
            <w:rStyle w:val="Hyperlink"/>
            <w:noProof/>
            <w:lang w:val="pt-BR"/>
          </w:rPr>
          <w:t>5.2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Pacotes des Design Significativos do Ponto de Vista da Arquitetura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7" w:history="1">
        <w:r w:rsidR="003E550A" w:rsidRPr="00B94DCC">
          <w:rPr>
            <w:rStyle w:val="Hyperlink"/>
            <w:noProof/>
            <w:lang w:val="pt-BR"/>
          </w:rPr>
          <w:t>5.3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Diagrama de componentes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8" w:history="1">
        <w:r w:rsidR="003E550A" w:rsidRPr="00B94DCC">
          <w:rPr>
            <w:rStyle w:val="Hyperlink"/>
            <w:noProof/>
            <w:lang w:val="pt-BR"/>
          </w:rPr>
          <w:t>6.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Processos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9" w:history="1">
        <w:r w:rsidR="003E550A" w:rsidRPr="00B94DCC">
          <w:rPr>
            <w:rStyle w:val="Hyperlink"/>
            <w:noProof/>
            <w:lang w:val="pt-BR"/>
          </w:rPr>
          <w:t>7.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Implantação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0" w:history="1">
        <w:r w:rsidR="003E550A" w:rsidRPr="00B94DCC">
          <w:rPr>
            <w:rStyle w:val="Hyperlink"/>
            <w:noProof/>
            <w:lang w:val="pt-BR"/>
          </w:rPr>
          <w:t>8.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da Implementação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1" w:history="1">
        <w:r w:rsidR="003E550A" w:rsidRPr="00B94DCC">
          <w:rPr>
            <w:rStyle w:val="Hyperlink"/>
            <w:noProof/>
            <w:lang w:val="pt-BR"/>
          </w:rPr>
          <w:t>9.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Dados (opcional)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2" w:history="1">
        <w:r w:rsidR="003E550A" w:rsidRPr="00B94DCC">
          <w:rPr>
            <w:rStyle w:val="Hyperlink"/>
            <w:noProof/>
            <w:lang w:val="pt-BR"/>
          </w:rPr>
          <w:t>10.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Tamanho e Desempenho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3" w:history="1">
        <w:r w:rsidR="003E550A" w:rsidRPr="00B94DCC">
          <w:rPr>
            <w:rStyle w:val="Hyperlink"/>
            <w:noProof/>
            <w:lang w:val="pt-BR"/>
          </w:rPr>
          <w:t>11.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Qualidade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636F28" w:rsidP="001F2366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4" w:history="1">
        <w:r w:rsidR="003E550A" w:rsidRPr="00B94DCC">
          <w:rPr>
            <w:rStyle w:val="Hyperlink"/>
            <w:noProof/>
            <w:lang w:val="pt-BR"/>
          </w:rPr>
          <w:t>12.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Exceções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311A4" w:rsidRDefault="00636F28" w:rsidP="001F2366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 w:rsidP="001F2366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0F3867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B9385C" w:rsidRPr="000F3867" w:rsidRDefault="00B9385C" w:rsidP="001F236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0F3867">
        <w:rPr>
          <w:color w:val="000000"/>
        </w:rPr>
        <w:t xml:space="preserve">Esse documento provê uma visão de alto nível dos objetivos da arquitetura, dos estilos arquiteturais e componentes que foram selecionados para poder implementar as funcionalidades propostas pelos casos de usos levantados do </w:t>
      </w:r>
      <w:r w:rsidR="00962D4D" w:rsidRPr="000F3867">
        <w:rPr>
          <w:color w:val="000000"/>
        </w:rPr>
        <w:t>MissM|Fotografia</w:t>
      </w:r>
      <w:r w:rsidR="004F6A48" w:rsidRPr="000F3867">
        <w:rPr>
          <w:color w:val="000000"/>
        </w:rPr>
        <w:t>.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0F3867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9B4647" w:rsidRPr="000F3867" w:rsidRDefault="00B9385C" w:rsidP="001F2366">
      <w:pPr>
        <w:pStyle w:val="InfoBlue"/>
        <w:jc w:val="both"/>
        <w:rPr>
          <w:sz w:val="24"/>
          <w:szCs w:val="24"/>
        </w:rPr>
      </w:pPr>
      <w:bookmarkStart w:id="6" w:name="_Toc456598588"/>
      <w:r w:rsidRPr="000F3867">
        <w:rPr>
          <w:sz w:val="24"/>
          <w:szCs w:val="24"/>
        </w:rPr>
        <w:t xml:space="preserve">Este documento oferece uma visão geral arquitetural abrangente do sistema </w:t>
      </w:r>
      <w:r w:rsidR="00962D4D" w:rsidRPr="000F3867">
        <w:rPr>
          <w:color w:val="000000"/>
          <w:sz w:val="24"/>
          <w:szCs w:val="24"/>
        </w:rPr>
        <w:t>MissM|Fotografia</w:t>
      </w:r>
      <w:r w:rsidRPr="000F3867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</w:t>
      </w:r>
      <w:r w:rsidR="004F6A48" w:rsidRPr="000F3867">
        <w:rPr>
          <w:sz w:val="24"/>
          <w:szCs w:val="24"/>
        </w:rPr>
        <w:t xml:space="preserve">m tomadas em relação ao sistema de Linguagem Unificada de Modelagem </w:t>
      </w:r>
      <w:r w:rsidRPr="000F3867">
        <w:rPr>
          <w:sz w:val="24"/>
          <w:szCs w:val="24"/>
        </w:rPr>
        <w:t xml:space="preserve">(UML – </w:t>
      </w:r>
      <w:r w:rsidRPr="000F3867">
        <w:rPr>
          <w:i/>
          <w:sz w:val="24"/>
          <w:szCs w:val="24"/>
        </w:rPr>
        <w:t>UnifiedModelingLanguage</w:t>
      </w:r>
      <w:r w:rsidRPr="000F3867">
        <w:rPr>
          <w:sz w:val="24"/>
          <w:szCs w:val="24"/>
        </w:rPr>
        <w:t>).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0F3867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9B4647" w:rsidRPr="000F3867" w:rsidRDefault="00B9385C" w:rsidP="001F2366">
      <w:pPr>
        <w:pStyle w:val="InfoBlue"/>
        <w:jc w:val="both"/>
        <w:rPr>
          <w:sz w:val="24"/>
          <w:szCs w:val="24"/>
        </w:rPr>
      </w:pPr>
      <w:bookmarkStart w:id="9" w:name="_Toc456598589"/>
      <w:r w:rsidRPr="000F3867">
        <w:rPr>
          <w:sz w:val="24"/>
          <w:szCs w:val="24"/>
        </w:rPr>
        <w:t xml:space="preserve">Este Documento de Arquitetura de Software é aplicado ao </w:t>
      </w:r>
      <w:r w:rsidR="00962D4D" w:rsidRPr="000F3867">
        <w:rPr>
          <w:color w:val="000000"/>
          <w:sz w:val="24"/>
          <w:szCs w:val="24"/>
        </w:rPr>
        <w:t>MissM|Fotografia</w:t>
      </w:r>
      <w:r w:rsidRPr="000F3867">
        <w:rPr>
          <w:sz w:val="24"/>
          <w:szCs w:val="24"/>
        </w:rPr>
        <w:t xml:space="preserve">, que será desenvolvido pelos alunos </w:t>
      </w:r>
      <w:r w:rsidR="00962D4D" w:rsidRPr="000F3867">
        <w:rPr>
          <w:sz w:val="24"/>
          <w:szCs w:val="24"/>
        </w:rPr>
        <w:t>Breno dos Reis</w:t>
      </w:r>
      <w:r w:rsidR="005121D9" w:rsidRPr="000F3867">
        <w:rPr>
          <w:sz w:val="24"/>
          <w:szCs w:val="24"/>
        </w:rPr>
        <w:t xml:space="preserve"> Rezende</w:t>
      </w:r>
      <w:r w:rsidR="00962D4D" w:rsidRPr="000F3867">
        <w:rPr>
          <w:sz w:val="24"/>
          <w:szCs w:val="24"/>
        </w:rPr>
        <w:t xml:space="preserve">, Tarcísio Oliveira e Victor Menezes </w:t>
      </w:r>
      <w:r w:rsidRPr="000F3867">
        <w:rPr>
          <w:sz w:val="24"/>
          <w:szCs w:val="24"/>
        </w:rPr>
        <w:t>do curs</w:t>
      </w:r>
      <w:r w:rsidR="00570B6E" w:rsidRPr="000F3867">
        <w:rPr>
          <w:sz w:val="24"/>
          <w:szCs w:val="24"/>
        </w:rPr>
        <w:t>o de Sistemas de Informação da U</w:t>
      </w:r>
      <w:r w:rsidRPr="000F3867">
        <w:rPr>
          <w:sz w:val="24"/>
          <w:szCs w:val="24"/>
        </w:rPr>
        <w:t>niversidade Federal de Sergipe como projeto da disciplina Engenharia de Software II.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0F3867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9B4647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0F3867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Os seguintes documentos foram utilizados como referência para a elaboração do documento arquitetura:</w:t>
      </w:r>
    </w:p>
    <w:p w:rsidR="00B9385C" w:rsidRPr="000F3867" w:rsidRDefault="00B9385C" w:rsidP="001F2366">
      <w:pPr>
        <w:pStyle w:val="InfoBlue"/>
        <w:numPr>
          <w:ilvl w:val="0"/>
          <w:numId w:val="22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Modelo de Análise </w:t>
      </w:r>
    </w:p>
    <w:p w:rsidR="00B9385C" w:rsidRPr="000F3867" w:rsidRDefault="00B9385C" w:rsidP="001F2366">
      <w:pPr>
        <w:pStyle w:val="InfoBlue"/>
        <w:numPr>
          <w:ilvl w:val="0"/>
          <w:numId w:val="22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Modelo de Regra de Negócio</w:t>
      </w:r>
    </w:p>
    <w:p w:rsidR="00B9385C" w:rsidRPr="000F3867" w:rsidRDefault="00B9385C" w:rsidP="001F2366">
      <w:pPr>
        <w:pStyle w:val="InfoBlue"/>
        <w:numPr>
          <w:ilvl w:val="0"/>
          <w:numId w:val="22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Modelo de Casos de Uso</w:t>
      </w:r>
    </w:p>
    <w:p w:rsidR="00B9385C" w:rsidRPr="000F3867" w:rsidRDefault="00B9385C" w:rsidP="001F2366">
      <w:pPr>
        <w:pStyle w:val="InfoBlue"/>
        <w:numPr>
          <w:ilvl w:val="0"/>
          <w:numId w:val="22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Descrição de Casos de Uso</w:t>
      </w:r>
    </w:p>
    <w:p w:rsidR="009B4647" w:rsidRPr="000F3867" w:rsidRDefault="00B9385C" w:rsidP="001F2366">
      <w:pPr>
        <w:pStyle w:val="InfoBlue"/>
        <w:numPr>
          <w:ilvl w:val="0"/>
          <w:numId w:val="22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Documento de Requisitos Funcionais e Não Funcionais</w:t>
      </w:r>
    </w:p>
    <w:p w:rsidR="00B9385C" w:rsidRPr="000F3867" w:rsidRDefault="00B9385C" w:rsidP="001F2366">
      <w:pPr>
        <w:pStyle w:val="Corpodetexto"/>
        <w:numPr>
          <w:ilvl w:val="0"/>
          <w:numId w:val="22"/>
        </w:numPr>
        <w:jc w:val="both"/>
        <w:rPr>
          <w:i/>
          <w:sz w:val="24"/>
          <w:szCs w:val="24"/>
          <w:lang w:val="pt-BR"/>
        </w:rPr>
      </w:pPr>
      <w:r w:rsidRPr="000F3867">
        <w:rPr>
          <w:i/>
          <w:sz w:val="24"/>
          <w:szCs w:val="24"/>
          <w:lang w:val="pt-BR"/>
        </w:rPr>
        <w:t>RationalUnifiedProcess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0F3867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Com o objetivo de cobrir todos os aspectos da arquitetura, esse documento contém as seguintes subseções: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1</w:t>
      </w:r>
      <w:r w:rsidR="00B9385C" w:rsidRPr="000F3867">
        <w:rPr>
          <w:sz w:val="24"/>
          <w:szCs w:val="24"/>
        </w:rPr>
        <w:t>: Descreve o uso de cada visão;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2</w:t>
      </w:r>
      <w:r w:rsidR="00B9385C" w:rsidRPr="000F3867">
        <w:rPr>
          <w:sz w:val="24"/>
          <w:szCs w:val="24"/>
        </w:rPr>
        <w:t>: Descreve as restrições arquiteturais do sistema;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3</w:t>
      </w:r>
      <w:r w:rsidR="00B9385C" w:rsidRPr="000F3867">
        <w:rPr>
          <w:sz w:val="24"/>
          <w:szCs w:val="24"/>
        </w:rPr>
        <w:t>: Descreve os requisitos funcionais que causam significante impacto na arquitetura;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lastRenderedPageBreak/>
        <w:t>Subseção 4</w:t>
      </w:r>
      <w:r w:rsidR="00B9385C" w:rsidRPr="000F3867">
        <w:rPr>
          <w:sz w:val="24"/>
          <w:szCs w:val="24"/>
        </w:rPr>
        <w:t>: Descreve a visão lógica da arquitetura;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5</w:t>
      </w:r>
      <w:r w:rsidR="00B9385C" w:rsidRPr="000F3867">
        <w:rPr>
          <w:sz w:val="24"/>
          <w:szCs w:val="24"/>
        </w:rPr>
        <w:t>: Descreve a visão de processos;</w:t>
      </w:r>
    </w:p>
    <w:p w:rsidR="00B9385C" w:rsidRPr="000F3867" w:rsidRDefault="00B9385C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Subseção </w:t>
      </w:r>
      <w:r w:rsidR="0053360D" w:rsidRPr="000F3867">
        <w:rPr>
          <w:sz w:val="24"/>
          <w:szCs w:val="24"/>
        </w:rPr>
        <w:t>6</w:t>
      </w:r>
      <w:r w:rsidR="004F6A48" w:rsidRPr="000F3867">
        <w:rPr>
          <w:sz w:val="24"/>
          <w:szCs w:val="24"/>
        </w:rPr>
        <w:t>: Descreve a visão de implanta</w:t>
      </w:r>
      <w:r w:rsidRPr="000F3867">
        <w:rPr>
          <w:sz w:val="24"/>
          <w:szCs w:val="24"/>
        </w:rPr>
        <w:t>ção;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7</w:t>
      </w:r>
      <w:r w:rsidR="00B9385C" w:rsidRPr="000F3867">
        <w:rPr>
          <w:sz w:val="24"/>
          <w:szCs w:val="24"/>
        </w:rPr>
        <w:t>: Descreve a visão de implementação;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8</w:t>
      </w:r>
      <w:r w:rsidR="00B9385C" w:rsidRPr="000F3867">
        <w:rPr>
          <w:sz w:val="24"/>
          <w:szCs w:val="24"/>
        </w:rPr>
        <w:t>: Descreve a visão de dados;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9</w:t>
      </w:r>
      <w:r w:rsidR="00B9385C" w:rsidRPr="000F3867">
        <w:rPr>
          <w:sz w:val="24"/>
          <w:szCs w:val="24"/>
        </w:rPr>
        <w:t>: Descreve as principais características de dimensionamento do software que têm um impacto na arquitetura;</w:t>
      </w:r>
    </w:p>
    <w:p w:rsidR="009B4647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10</w:t>
      </w:r>
      <w:r w:rsidR="00B9385C" w:rsidRPr="000F3867">
        <w:rPr>
          <w:sz w:val="24"/>
          <w:szCs w:val="24"/>
        </w:rPr>
        <w:t>: Descreve como a arquitetura do software contribui para todos os recursos.</w:t>
      </w:r>
    </w:p>
    <w:p w:rsidR="00B9385C" w:rsidRPr="000F3867" w:rsidRDefault="0053360D" w:rsidP="001F2366">
      <w:pPr>
        <w:pStyle w:val="InfoBlue"/>
        <w:numPr>
          <w:ilvl w:val="0"/>
          <w:numId w:val="23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Subseção 11</w:t>
      </w:r>
      <w:r w:rsidR="00B9385C" w:rsidRPr="000F3867">
        <w:rPr>
          <w:sz w:val="24"/>
          <w:szCs w:val="24"/>
        </w:rPr>
        <w:t>: Mostra a hierarquia de exceções.</w:t>
      </w: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0F3867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0F3867">
        <w:rPr>
          <w:i/>
          <w:sz w:val="24"/>
          <w:szCs w:val="24"/>
        </w:rPr>
        <w:t>UnifiedModelingLanguage).</w:t>
      </w:r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Para representar a arquitetura do software foram utilizados como base os seguintes estilos arquiteturais:</w:t>
      </w:r>
    </w:p>
    <w:p w:rsidR="00B9385C" w:rsidRPr="000F3867" w:rsidRDefault="00B9385C" w:rsidP="001F2366">
      <w:pPr>
        <w:pStyle w:val="InfoBlue"/>
        <w:numPr>
          <w:ilvl w:val="0"/>
          <w:numId w:val="24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Camadas;</w:t>
      </w:r>
    </w:p>
    <w:p w:rsidR="00B9385C" w:rsidRPr="000F3867" w:rsidRDefault="00B9385C" w:rsidP="001F2366">
      <w:pPr>
        <w:pStyle w:val="InfoBlue"/>
        <w:numPr>
          <w:ilvl w:val="0"/>
          <w:numId w:val="24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Cliente-Servidor;</w:t>
      </w:r>
    </w:p>
    <w:p w:rsidR="00B9385C" w:rsidRPr="000F3867" w:rsidRDefault="00B9385C" w:rsidP="001F2366">
      <w:pPr>
        <w:pStyle w:val="InfoBlue"/>
        <w:numPr>
          <w:ilvl w:val="0"/>
          <w:numId w:val="24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Subrotinas;</w:t>
      </w:r>
    </w:p>
    <w:p w:rsidR="00B9385C" w:rsidRPr="000F3867" w:rsidRDefault="00B9385C" w:rsidP="001F2366">
      <w:pPr>
        <w:pStyle w:val="InfoBlue"/>
        <w:numPr>
          <w:ilvl w:val="0"/>
          <w:numId w:val="24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Baseado em Eventos;</w:t>
      </w:r>
    </w:p>
    <w:p w:rsidR="009B4647" w:rsidRPr="000F3867" w:rsidRDefault="00B9385C" w:rsidP="001F2366">
      <w:pPr>
        <w:pStyle w:val="InfoBlue"/>
        <w:numPr>
          <w:ilvl w:val="0"/>
          <w:numId w:val="24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Repositório de banco de dados.</w:t>
      </w: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0F3867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Para que o software tenha um comportamento esperado pelos stakeholders ele deve as seguintes restrições:</w:t>
      </w:r>
    </w:p>
    <w:p w:rsidR="00B9385C" w:rsidRPr="000F3867" w:rsidRDefault="00B9385C" w:rsidP="001F2366">
      <w:pPr>
        <w:pStyle w:val="InfoBlue"/>
        <w:numPr>
          <w:ilvl w:val="0"/>
          <w:numId w:val="25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O sistema deve permitir a execução nos principais browsers disponíveis como por exemplo: </w:t>
      </w:r>
      <w:r w:rsidRPr="000F3867">
        <w:rPr>
          <w:i/>
          <w:sz w:val="24"/>
          <w:szCs w:val="24"/>
        </w:rPr>
        <w:t>Mozilla Firefox, Chrome, Internet Explorer</w:t>
      </w:r>
      <w:r w:rsidRPr="000F3867">
        <w:rPr>
          <w:sz w:val="24"/>
          <w:szCs w:val="24"/>
        </w:rPr>
        <w:t>;</w:t>
      </w:r>
    </w:p>
    <w:p w:rsidR="00B9385C" w:rsidRPr="000F3867" w:rsidRDefault="00B9385C" w:rsidP="001F2366">
      <w:pPr>
        <w:pStyle w:val="InfoBlue"/>
        <w:numPr>
          <w:ilvl w:val="0"/>
          <w:numId w:val="25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O s</w:t>
      </w:r>
      <w:r w:rsidR="00D17B84" w:rsidRPr="000F3867">
        <w:rPr>
          <w:sz w:val="24"/>
          <w:szCs w:val="24"/>
        </w:rPr>
        <w:t>istema será implementado seguindo</w:t>
      </w:r>
      <w:r w:rsidRPr="000F3867">
        <w:rPr>
          <w:sz w:val="24"/>
          <w:szCs w:val="24"/>
        </w:rPr>
        <w:t xml:space="preserve"> a arquitetura .NET, usando como linguagem o C#;</w:t>
      </w:r>
    </w:p>
    <w:p w:rsidR="00B9385C" w:rsidRPr="000F3867" w:rsidRDefault="00B9385C" w:rsidP="001F2366">
      <w:pPr>
        <w:pStyle w:val="InfoBlue"/>
        <w:numPr>
          <w:ilvl w:val="0"/>
          <w:numId w:val="25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O sistema terá os seus dados persistidos no banco de dados </w:t>
      </w:r>
      <w:r w:rsidR="00D17B84" w:rsidRPr="000F3867">
        <w:rPr>
          <w:sz w:val="24"/>
          <w:szCs w:val="24"/>
        </w:rPr>
        <w:t>MySQL</w:t>
      </w:r>
      <w:r w:rsidRPr="000F3867">
        <w:rPr>
          <w:sz w:val="24"/>
          <w:szCs w:val="24"/>
        </w:rPr>
        <w:t>;</w:t>
      </w:r>
    </w:p>
    <w:p w:rsidR="009B4647" w:rsidRPr="000F3867" w:rsidRDefault="00B9385C" w:rsidP="001F2366">
      <w:pPr>
        <w:pStyle w:val="InfoBlue"/>
        <w:numPr>
          <w:ilvl w:val="0"/>
          <w:numId w:val="25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Apenas</w:t>
      </w:r>
      <w:r w:rsidR="00D158DD" w:rsidRPr="000F3867">
        <w:rPr>
          <w:sz w:val="24"/>
          <w:szCs w:val="24"/>
        </w:rPr>
        <w:t xml:space="preserve"> usuários autenticados podem</w:t>
      </w:r>
      <w:r w:rsidRPr="000F3867">
        <w:rPr>
          <w:sz w:val="24"/>
          <w:szCs w:val="24"/>
        </w:rPr>
        <w:t xml:space="preserve"> acessar o sistema.</w:t>
      </w: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0F3867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B9385C" w:rsidRPr="000F3867" w:rsidRDefault="00B9385C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Nessa seção serão listados os casos de uso que </w:t>
      </w:r>
      <w:r w:rsidR="006B0B6E" w:rsidRPr="000F3867">
        <w:rPr>
          <w:sz w:val="24"/>
          <w:szCs w:val="24"/>
        </w:rPr>
        <w:t>est</w:t>
      </w:r>
      <w:r w:rsidRPr="000F3867">
        <w:rPr>
          <w:sz w:val="24"/>
          <w:szCs w:val="24"/>
        </w:rPr>
        <w:t>ão representados</w:t>
      </w:r>
      <w:r w:rsidR="004F6A48" w:rsidRPr="000F3867">
        <w:rPr>
          <w:sz w:val="24"/>
          <w:szCs w:val="24"/>
        </w:rPr>
        <w:t xml:space="preserve"> no </w:t>
      </w:r>
      <w:r w:rsidRPr="000F3867">
        <w:rPr>
          <w:sz w:val="24"/>
          <w:szCs w:val="24"/>
        </w:rPr>
        <w:t>modelo de casos de uso. Esses casos de uso são:</w:t>
      </w:r>
    </w:p>
    <w:p w:rsidR="00B9385C" w:rsidRPr="000F3867" w:rsidRDefault="00B9385C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CSU01</w:t>
      </w:r>
      <w:r w:rsidR="00D158DD" w:rsidRPr="000F3867">
        <w:rPr>
          <w:sz w:val="24"/>
          <w:szCs w:val="24"/>
        </w:rPr>
        <w:t xml:space="preserve"> –Autenticar Usuário</w:t>
      </w:r>
      <w:r w:rsidRPr="000F3867">
        <w:rPr>
          <w:sz w:val="24"/>
          <w:szCs w:val="24"/>
        </w:rPr>
        <w:t>;</w:t>
      </w:r>
    </w:p>
    <w:p w:rsidR="00B9385C" w:rsidRPr="000F3867" w:rsidRDefault="00B9385C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lastRenderedPageBreak/>
        <w:t>CSU02</w:t>
      </w:r>
      <w:r w:rsidR="00D158DD" w:rsidRPr="000F3867">
        <w:rPr>
          <w:sz w:val="24"/>
          <w:szCs w:val="24"/>
        </w:rPr>
        <w:t xml:space="preserve"> – Manter Serviço</w:t>
      </w:r>
      <w:r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CSU03 – Manter Pagamento</w:t>
      </w:r>
      <w:r w:rsidR="00B9385C"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CSU04 – Manter Evento</w:t>
      </w:r>
      <w:r w:rsidR="00B9385C"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CSU05 – Gerar Relatório</w:t>
      </w:r>
      <w:r w:rsidR="00B9385C" w:rsidRPr="000F3867">
        <w:rPr>
          <w:sz w:val="24"/>
          <w:szCs w:val="24"/>
        </w:rPr>
        <w:t>;</w:t>
      </w:r>
    </w:p>
    <w:p w:rsidR="00B9385C" w:rsidRPr="000F3867" w:rsidRDefault="00B9385C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</w:t>
      </w:r>
      <w:r w:rsidR="00D158DD" w:rsidRPr="000F3867">
        <w:rPr>
          <w:sz w:val="24"/>
          <w:szCs w:val="24"/>
        </w:rPr>
        <w:t xml:space="preserve">6 – </w:t>
      </w:r>
      <w:r w:rsidRPr="000F3867">
        <w:rPr>
          <w:sz w:val="24"/>
          <w:szCs w:val="24"/>
        </w:rPr>
        <w:t xml:space="preserve">Manter </w:t>
      </w:r>
      <w:r w:rsidR="00D158DD" w:rsidRPr="000F3867">
        <w:rPr>
          <w:sz w:val="24"/>
          <w:szCs w:val="24"/>
        </w:rPr>
        <w:t>Tipos de Evento</w:t>
      </w:r>
      <w:r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CSU07 – Manter Fotos</w:t>
      </w:r>
      <w:r w:rsidR="00B9385C"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CSU08 – Manter Cliente</w:t>
      </w:r>
      <w:r w:rsidR="00B9385C" w:rsidRPr="000F3867">
        <w:rPr>
          <w:sz w:val="24"/>
          <w:szCs w:val="24"/>
        </w:rPr>
        <w:t>;</w:t>
      </w:r>
    </w:p>
    <w:p w:rsidR="00B9385C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 xml:space="preserve">CSU09 – </w:t>
      </w:r>
      <w:r w:rsidR="007938B3" w:rsidRPr="000F3867">
        <w:rPr>
          <w:sz w:val="24"/>
          <w:szCs w:val="24"/>
        </w:rPr>
        <w:t>Manter</w:t>
      </w:r>
      <w:r w:rsidRPr="000F3867">
        <w:rPr>
          <w:sz w:val="24"/>
          <w:szCs w:val="24"/>
        </w:rPr>
        <w:t xml:space="preserve"> Orçamento</w:t>
      </w:r>
      <w:r w:rsidR="00B9385C" w:rsidRPr="000F3867">
        <w:rPr>
          <w:sz w:val="24"/>
          <w:szCs w:val="24"/>
        </w:rPr>
        <w:t>;</w:t>
      </w:r>
    </w:p>
    <w:p w:rsidR="00D158DD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CSU10 – Manter Produto;</w:t>
      </w:r>
    </w:p>
    <w:p w:rsidR="00D158DD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CSU11 – Manter Contrato;</w:t>
      </w:r>
    </w:p>
    <w:p w:rsidR="00D158DD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CSU12 – Manter Agenda;</w:t>
      </w:r>
    </w:p>
    <w:p w:rsidR="00D158DD" w:rsidRPr="000F3867" w:rsidRDefault="00D158DD" w:rsidP="001F2366">
      <w:pPr>
        <w:pStyle w:val="InfoBlue"/>
        <w:numPr>
          <w:ilvl w:val="0"/>
          <w:numId w:val="26"/>
        </w:numPr>
        <w:jc w:val="both"/>
        <w:rPr>
          <w:sz w:val="24"/>
          <w:szCs w:val="24"/>
        </w:rPr>
      </w:pPr>
      <w:r w:rsidRPr="000F3867">
        <w:rPr>
          <w:sz w:val="24"/>
          <w:szCs w:val="24"/>
        </w:rPr>
        <w:t>CSU13 – Manter Funcionário;</w:t>
      </w:r>
    </w:p>
    <w:p w:rsidR="00D158DD" w:rsidRPr="00D158DD" w:rsidRDefault="00D158DD" w:rsidP="001F2366">
      <w:pPr>
        <w:pStyle w:val="Corpodetexto"/>
        <w:ind w:left="1440"/>
        <w:jc w:val="both"/>
        <w:rPr>
          <w:lang w:val="pt-BR"/>
        </w:rPr>
      </w:pPr>
    </w:p>
    <w:p w:rsidR="00D158DD" w:rsidRPr="00D158DD" w:rsidRDefault="00D158DD" w:rsidP="001F2366">
      <w:pPr>
        <w:pStyle w:val="Corpodetexto"/>
        <w:jc w:val="both"/>
        <w:rPr>
          <w:lang w:val="pt-BR"/>
        </w:rPr>
      </w:pPr>
    </w:p>
    <w:p w:rsidR="00D158DD" w:rsidRPr="006538CF" w:rsidRDefault="00D158DD" w:rsidP="001F2366">
      <w:pPr>
        <w:pStyle w:val="Corpodetexto"/>
        <w:jc w:val="both"/>
        <w:rPr>
          <w:lang w:val="pt-BR"/>
        </w:rPr>
      </w:pPr>
    </w:p>
    <w:p w:rsidR="00B9385C" w:rsidRPr="00655DC2" w:rsidRDefault="00636F28" w:rsidP="001F2366">
      <w:pPr>
        <w:pStyle w:val="Corpodetexto"/>
        <w:jc w:val="both"/>
        <w:rPr>
          <w:u w:val="single"/>
          <w:lang w:val="pt-BR"/>
        </w:rPr>
      </w:pPr>
      <w:r w:rsidRPr="00636F28">
        <w:rPr>
          <w:noProof/>
          <w:snapToGrid/>
          <w:color w:val="AC0000"/>
          <w:sz w:val="18"/>
          <w:szCs w:val="18"/>
          <w:lang w:val="pt-BR" w:eastAsia="pt-B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8.95pt;margin-top:.35pt;width:349.2pt;height:0;z-index:251658240" o:connectortype="straight" strokecolor="#c0504d [3205]">
            <v:shadow color="#868686"/>
          </v:shape>
        </w:pict>
      </w:r>
      <w:r w:rsidR="00655DC2">
        <w:rPr>
          <w:noProof/>
          <w:snapToGrid/>
          <w:lang w:val="pt-BR" w:eastAsia="pt-BR"/>
        </w:rPr>
        <w:drawing>
          <wp:inline distT="0" distB="0" distL="0" distR="0">
            <wp:extent cx="5943600" cy="517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5C" w:rsidRDefault="00B9385C" w:rsidP="000F3867">
      <w:pPr>
        <w:pStyle w:val="Corpodetexto"/>
        <w:jc w:val="center"/>
        <w:rPr>
          <w:lang w:val="pt-BR"/>
        </w:rPr>
      </w:pPr>
      <w:r>
        <w:rPr>
          <w:lang w:val="pt-BR"/>
        </w:rPr>
        <w:t>Figura 1 – Diagrama de Casos de Uso (Pacote Principal).</w:t>
      </w:r>
    </w:p>
    <w:p w:rsidR="006D0587" w:rsidRDefault="006D0587" w:rsidP="001F2366">
      <w:pPr>
        <w:pStyle w:val="Corpodetexto"/>
        <w:jc w:val="both"/>
        <w:rPr>
          <w:lang w:val="pt-BR"/>
        </w:rPr>
      </w:pP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18206184"/>
      <w:bookmarkStart w:id="25" w:name="_Toc321036883"/>
      <w:r w:rsidRPr="000F3867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:rsidR="00AA25F3" w:rsidRPr="000F3867" w:rsidRDefault="00B6058B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As descrições</w:t>
      </w:r>
      <w:r w:rsidR="009D68E8" w:rsidRPr="000F3867">
        <w:rPr>
          <w:sz w:val="24"/>
          <w:szCs w:val="24"/>
        </w:rPr>
        <w:t xml:space="preserve"> de cada caso de uso conti</w:t>
      </w:r>
      <w:r w:rsidR="00E0244C" w:rsidRPr="000F3867">
        <w:rPr>
          <w:sz w:val="24"/>
          <w:szCs w:val="24"/>
        </w:rPr>
        <w:t>do</w:t>
      </w:r>
      <w:r w:rsidR="00BA1973" w:rsidRPr="000F3867">
        <w:rPr>
          <w:sz w:val="24"/>
          <w:szCs w:val="24"/>
        </w:rPr>
        <w:t xml:space="preserve"> no diagrama</w:t>
      </w:r>
      <w:r w:rsidR="00CA65A2" w:rsidRPr="000F3867">
        <w:rPr>
          <w:sz w:val="24"/>
          <w:szCs w:val="24"/>
        </w:rPr>
        <w:t xml:space="preserve"> da</w:t>
      </w:r>
      <w:r w:rsidR="00E0244C" w:rsidRPr="000F3867">
        <w:rPr>
          <w:sz w:val="24"/>
          <w:szCs w:val="24"/>
        </w:rPr>
        <w:t xml:space="preserve"> Figura</w:t>
      </w:r>
      <w:r w:rsidR="006D0587" w:rsidRPr="000F3867">
        <w:rPr>
          <w:sz w:val="24"/>
          <w:szCs w:val="24"/>
        </w:rPr>
        <w:t xml:space="preserve"> 1 estão disponíveis na pasta ”</w:t>
      </w:r>
      <w:r w:rsidR="00D020CA" w:rsidRPr="000F3867">
        <w:rPr>
          <w:sz w:val="24"/>
          <w:szCs w:val="24"/>
        </w:rPr>
        <w:t xml:space="preserve"> Casos de uso</w:t>
      </w:r>
      <w:r w:rsidR="006D0587" w:rsidRPr="000F3867">
        <w:rPr>
          <w:sz w:val="24"/>
          <w:szCs w:val="24"/>
        </w:rPr>
        <w:t>”</w:t>
      </w:r>
      <w:r w:rsidRPr="000F3867">
        <w:rPr>
          <w:sz w:val="24"/>
          <w:szCs w:val="24"/>
        </w:rPr>
        <w:t>.</w:t>
      </w: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0F3867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0F3867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8F7AD2" w:rsidRPr="000F3867" w:rsidRDefault="008F7AD2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A visão lógica do</w:t>
      </w:r>
      <w:r w:rsidR="002C34C0" w:rsidRPr="000F3867">
        <w:rPr>
          <w:sz w:val="24"/>
          <w:szCs w:val="24"/>
        </w:rPr>
        <w:t>MissM|Fotografia</w:t>
      </w:r>
      <w:r w:rsidRPr="000F3867">
        <w:rPr>
          <w:sz w:val="24"/>
          <w:szCs w:val="24"/>
        </w:rPr>
        <w:t xml:space="preserve"> é </w:t>
      </w:r>
      <w:r w:rsidR="00280159" w:rsidRPr="000F3867">
        <w:rPr>
          <w:sz w:val="24"/>
          <w:szCs w:val="24"/>
        </w:rPr>
        <w:t>composta principalmente por quatro</w:t>
      </w:r>
      <w:r w:rsidRPr="000F3867">
        <w:rPr>
          <w:sz w:val="24"/>
          <w:szCs w:val="24"/>
        </w:rPr>
        <w:t xml:space="preserve"> pacotes:</w:t>
      </w:r>
      <w:bookmarkStart w:id="30" w:name="_GoBack"/>
      <w:bookmarkEnd w:id="30"/>
    </w:p>
    <w:p w:rsidR="00EF28B2" w:rsidRPr="000F3867" w:rsidRDefault="00EF15FC" w:rsidP="001F2366">
      <w:pPr>
        <w:pStyle w:val="Corpodetexto"/>
        <w:numPr>
          <w:ilvl w:val="0"/>
          <w:numId w:val="28"/>
        </w:numPr>
        <w:jc w:val="both"/>
        <w:rPr>
          <w:iCs/>
          <w:sz w:val="24"/>
          <w:szCs w:val="24"/>
          <w:lang w:val="pt-BR"/>
        </w:rPr>
      </w:pPr>
      <w:r w:rsidRPr="000F3867">
        <w:rPr>
          <w:iCs/>
          <w:sz w:val="24"/>
          <w:szCs w:val="24"/>
          <w:lang w:val="pt-BR"/>
        </w:rPr>
        <w:t>ViewController</w:t>
      </w:r>
      <w:r w:rsidR="00EF28B2" w:rsidRPr="000F3867">
        <w:rPr>
          <w:iCs/>
          <w:sz w:val="24"/>
          <w:szCs w:val="24"/>
          <w:lang w:val="pt-BR"/>
        </w:rPr>
        <w:t>: Nesse pacote são armazenados os componentes</w:t>
      </w:r>
      <w:r w:rsidR="00864F5E" w:rsidRPr="000F3867">
        <w:rPr>
          <w:iCs/>
          <w:sz w:val="24"/>
          <w:szCs w:val="24"/>
          <w:lang w:val="pt-BR"/>
        </w:rPr>
        <w:t xml:space="preserve"> do tipo View,</w:t>
      </w:r>
      <w:r w:rsidR="00EF28B2" w:rsidRPr="000F3867">
        <w:rPr>
          <w:iCs/>
          <w:sz w:val="24"/>
          <w:szCs w:val="24"/>
          <w:lang w:val="pt-BR"/>
        </w:rPr>
        <w:t xml:space="preserve"> que fazem parte da interface gráfica da aplicação</w:t>
      </w:r>
      <w:r w:rsidR="00864F5E" w:rsidRPr="000F3867">
        <w:rPr>
          <w:iCs/>
          <w:sz w:val="24"/>
          <w:szCs w:val="24"/>
          <w:lang w:val="pt-BR"/>
        </w:rPr>
        <w:t>. T</w:t>
      </w:r>
      <w:r w:rsidRPr="000F3867">
        <w:rPr>
          <w:iCs/>
          <w:sz w:val="24"/>
          <w:szCs w:val="24"/>
          <w:lang w:val="pt-BR"/>
        </w:rPr>
        <w:t xml:space="preserve">ambém </w:t>
      </w:r>
      <w:r w:rsidR="00864F5E" w:rsidRPr="000F3867">
        <w:rPr>
          <w:iCs/>
          <w:sz w:val="24"/>
          <w:szCs w:val="24"/>
          <w:lang w:val="pt-BR"/>
        </w:rPr>
        <w:t>serão armazenados os componentes do tipo Controller.Esses componentes são responsáveis por integrar os Models com as Views, de acordo com a interação com usuário</w:t>
      </w:r>
      <w:r w:rsidR="00EF28B2" w:rsidRPr="000F3867">
        <w:rPr>
          <w:iCs/>
          <w:sz w:val="24"/>
          <w:szCs w:val="24"/>
          <w:lang w:val="pt-BR"/>
        </w:rPr>
        <w:t>;</w:t>
      </w:r>
    </w:p>
    <w:p w:rsidR="008F7AD2" w:rsidRPr="000F3867" w:rsidRDefault="00864F5E" w:rsidP="001F2366">
      <w:pPr>
        <w:pStyle w:val="Corpodetexto"/>
        <w:numPr>
          <w:ilvl w:val="0"/>
          <w:numId w:val="28"/>
        </w:numPr>
        <w:jc w:val="both"/>
        <w:rPr>
          <w:sz w:val="24"/>
          <w:szCs w:val="24"/>
          <w:lang w:val="pt-BR"/>
        </w:rPr>
      </w:pPr>
      <w:r w:rsidRPr="000F3867">
        <w:rPr>
          <w:iCs/>
          <w:sz w:val="24"/>
          <w:szCs w:val="24"/>
          <w:lang w:val="pt-BR"/>
        </w:rPr>
        <w:lastRenderedPageBreak/>
        <w:t>Service</w:t>
      </w:r>
      <w:r w:rsidR="00EF28B2" w:rsidRPr="000F3867">
        <w:rPr>
          <w:iCs/>
          <w:sz w:val="24"/>
          <w:szCs w:val="24"/>
          <w:lang w:val="pt-BR"/>
        </w:rPr>
        <w:t>:</w:t>
      </w:r>
      <w:r w:rsidR="002B2C87" w:rsidRPr="000F3867">
        <w:rPr>
          <w:iCs/>
          <w:sz w:val="24"/>
          <w:szCs w:val="24"/>
          <w:lang w:val="pt-BR"/>
        </w:rPr>
        <w:t>Nesse pacote serão armazenadas as classes que representam as r</w:t>
      </w:r>
      <w:r w:rsidR="00ED53C1" w:rsidRPr="000F3867">
        <w:rPr>
          <w:iCs/>
          <w:sz w:val="24"/>
          <w:szCs w:val="24"/>
          <w:lang w:val="pt-BR"/>
        </w:rPr>
        <w:t>egras de negócio</w:t>
      </w:r>
      <w:r w:rsidR="002B2C87" w:rsidRPr="000F3867">
        <w:rPr>
          <w:iCs/>
          <w:sz w:val="24"/>
          <w:szCs w:val="24"/>
          <w:lang w:val="pt-BR"/>
        </w:rPr>
        <w:t xml:space="preserve"> do sistema;</w:t>
      </w:r>
    </w:p>
    <w:p w:rsidR="003459F1" w:rsidRPr="000F3867" w:rsidRDefault="00B05B14" w:rsidP="001F2366">
      <w:pPr>
        <w:pStyle w:val="Corpodetexto"/>
        <w:numPr>
          <w:ilvl w:val="0"/>
          <w:numId w:val="28"/>
        </w:numPr>
        <w:jc w:val="both"/>
        <w:rPr>
          <w:iCs/>
          <w:sz w:val="24"/>
          <w:szCs w:val="24"/>
          <w:lang w:val="pt-BR"/>
        </w:rPr>
      </w:pPr>
      <w:r w:rsidRPr="000F3867">
        <w:rPr>
          <w:iCs/>
          <w:sz w:val="24"/>
          <w:szCs w:val="24"/>
          <w:lang w:val="pt-BR"/>
        </w:rPr>
        <w:t>Model</w:t>
      </w:r>
      <w:r w:rsidR="002B2C87" w:rsidRPr="000F3867">
        <w:rPr>
          <w:iCs/>
          <w:sz w:val="24"/>
          <w:szCs w:val="24"/>
          <w:lang w:val="pt-BR"/>
        </w:rPr>
        <w:t>: Ne</w:t>
      </w:r>
      <w:r w:rsidR="003459F1" w:rsidRPr="000F3867">
        <w:rPr>
          <w:iCs/>
          <w:sz w:val="24"/>
          <w:szCs w:val="24"/>
          <w:lang w:val="pt-BR"/>
        </w:rPr>
        <w:t xml:space="preserve">sse pacote serão armazenadas </w:t>
      </w:r>
      <w:r w:rsidR="002B2C87" w:rsidRPr="000F3867">
        <w:rPr>
          <w:iCs/>
          <w:sz w:val="24"/>
          <w:szCs w:val="24"/>
          <w:lang w:val="pt-BR"/>
        </w:rPr>
        <w:t>as classes que representam entidades da aplicação;</w:t>
      </w:r>
    </w:p>
    <w:p w:rsidR="00CB6D7D" w:rsidRPr="000F3867" w:rsidRDefault="00CB6D7D" w:rsidP="001F2366">
      <w:pPr>
        <w:pStyle w:val="Corpodetexto"/>
        <w:numPr>
          <w:ilvl w:val="0"/>
          <w:numId w:val="28"/>
        </w:numPr>
        <w:jc w:val="both"/>
        <w:rPr>
          <w:iCs/>
          <w:sz w:val="24"/>
          <w:szCs w:val="24"/>
          <w:lang w:val="pt-BR"/>
        </w:rPr>
      </w:pPr>
      <w:r w:rsidRPr="000F3867">
        <w:rPr>
          <w:iCs/>
          <w:sz w:val="24"/>
          <w:szCs w:val="24"/>
          <w:lang w:val="pt-BR"/>
        </w:rPr>
        <w:t>Data:</w:t>
      </w:r>
      <w:r w:rsidR="002B2C87" w:rsidRPr="000F3867">
        <w:rPr>
          <w:iCs/>
          <w:sz w:val="24"/>
          <w:szCs w:val="24"/>
          <w:lang w:val="pt-BR"/>
        </w:rPr>
        <w:t xml:space="preserve">Nesse pacote serão armazenadas as classes </w:t>
      </w:r>
      <w:r w:rsidR="00ED53C1" w:rsidRPr="000F3867">
        <w:rPr>
          <w:iCs/>
          <w:sz w:val="24"/>
          <w:szCs w:val="24"/>
          <w:lang w:val="pt-BR"/>
        </w:rPr>
        <w:t xml:space="preserve">de persistência </w:t>
      </w:r>
      <w:r w:rsidR="002B2C87" w:rsidRPr="000F3867">
        <w:rPr>
          <w:iCs/>
          <w:sz w:val="24"/>
          <w:szCs w:val="24"/>
          <w:lang w:val="pt-BR"/>
        </w:rPr>
        <w:t>da aplicação;</w:t>
      </w:r>
    </w:p>
    <w:p w:rsidR="009B4647" w:rsidRPr="000F3867" w:rsidRDefault="00FC60B1" w:rsidP="001F236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1" w:name="_Toc18206187"/>
      <w:bookmarkStart w:id="32" w:name="_Toc321036886"/>
      <w:r w:rsidRPr="000F3867"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1"/>
      <w:bookmarkEnd w:id="32"/>
    </w:p>
    <w:p w:rsidR="00447BC9" w:rsidRDefault="00447BC9" w:rsidP="001F2366">
      <w:pPr>
        <w:jc w:val="both"/>
        <w:rPr>
          <w:lang w:val="pt-BR"/>
        </w:rPr>
      </w:pPr>
    </w:p>
    <w:p w:rsidR="00447BC9" w:rsidRDefault="00447BC9" w:rsidP="001F2366">
      <w:pPr>
        <w:jc w:val="both"/>
        <w:rPr>
          <w:lang w:val="pt-BR"/>
        </w:rPr>
      </w:pPr>
    </w:p>
    <w:p w:rsidR="00447BC9" w:rsidRPr="00447BC9" w:rsidRDefault="00447BC9" w:rsidP="001F2366">
      <w:pPr>
        <w:jc w:val="both"/>
        <w:rPr>
          <w:lang w:val="pt-BR"/>
        </w:rPr>
      </w:pPr>
    </w:p>
    <w:p w:rsidR="009B4647" w:rsidRPr="001F2366" w:rsidRDefault="003E6A2F" w:rsidP="001F2366">
      <w:pPr>
        <w:pStyle w:val="InfoBlue"/>
        <w:jc w:val="both"/>
        <w:rPr>
          <w:u w:val="single"/>
        </w:rPr>
      </w:pPr>
      <w:r>
        <w:rPr>
          <w:noProof/>
          <w:snapToGrid/>
          <w:lang w:eastAsia="pt-BR"/>
        </w:rPr>
        <w:drawing>
          <wp:inline distT="0" distB="0" distL="0" distR="0">
            <wp:extent cx="4876800" cy="3800475"/>
            <wp:effectExtent l="19050" t="0" r="0" b="0"/>
            <wp:docPr id="3" name="Imagem 2" descr="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0F3867">
      <w:pPr>
        <w:pStyle w:val="Corpodetexto"/>
        <w:jc w:val="center"/>
        <w:rPr>
          <w:lang w:val="pt-BR"/>
        </w:rPr>
      </w:pPr>
      <w:r>
        <w:rPr>
          <w:lang w:val="pt-BR"/>
        </w:rPr>
        <w:t>Figura 2</w:t>
      </w:r>
      <w:r w:rsidR="00F03A7E">
        <w:rPr>
          <w:lang w:val="pt-BR"/>
        </w:rPr>
        <w:t xml:space="preserve"> – </w:t>
      </w:r>
      <w:r w:rsidR="003E6A2F">
        <w:rPr>
          <w:lang w:val="pt-BR"/>
        </w:rPr>
        <w:t>Arquitetura</w:t>
      </w:r>
    </w:p>
    <w:p w:rsidR="0055755E" w:rsidRDefault="0055755E" w:rsidP="001F2366">
      <w:pPr>
        <w:pStyle w:val="Corpodetexto"/>
        <w:jc w:val="both"/>
        <w:rPr>
          <w:lang w:val="pt-BR"/>
        </w:rPr>
      </w:pP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3" w:name="_Toc18206188"/>
      <w:bookmarkStart w:id="34" w:name="_Toc321036888"/>
      <w:r w:rsidRPr="000F3867">
        <w:rPr>
          <w:rFonts w:ascii="Times New Roman" w:hAnsi="Times New Roman"/>
          <w:lang w:val="pt-BR"/>
        </w:rPr>
        <w:t>Visão de Processos</w:t>
      </w:r>
      <w:bookmarkEnd w:id="33"/>
      <w:bookmarkEnd w:id="34"/>
    </w:p>
    <w:p w:rsidR="009B4647" w:rsidRPr="000F3867" w:rsidRDefault="00F03A7E" w:rsidP="001F2366">
      <w:pPr>
        <w:pStyle w:val="InfoBlue"/>
        <w:jc w:val="both"/>
        <w:rPr>
          <w:sz w:val="24"/>
          <w:szCs w:val="24"/>
        </w:rPr>
      </w:pPr>
      <w:r w:rsidRPr="000F3867">
        <w:rPr>
          <w:sz w:val="24"/>
          <w:szCs w:val="24"/>
        </w:rPr>
        <w:t>Ainda não foi definida</w:t>
      </w:r>
    </w:p>
    <w:p w:rsidR="00D51597" w:rsidRDefault="00D51597" w:rsidP="001F2366">
      <w:pPr>
        <w:pStyle w:val="Corpodetexto"/>
        <w:jc w:val="both"/>
        <w:rPr>
          <w:lang w:val="pt-BR"/>
        </w:rPr>
      </w:pPr>
    </w:p>
    <w:p w:rsidR="00D51597" w:rsidRDefault="00D51597" w:rsidP="001F2366">
      <w:pPr>
        <w:pStyle w:val="Corpodetexto"/>
        <w:jc w:val="both"/>
        <w:rPr>
          <w:lang w:val="pt-BR"/>
        </w:rPr>
      </w:pPr>
    </w:p>
    <w:p w:rsidR="00D51597" w:rsidRPr="00D51597" w:rsidRDefault="00D51597" w:rsidP="001F2366">
      <w:pPr>
        <w:pStyle w:val="Corpodetexto"/>
        <w:jc w:val="both"/>
        <w:rPr>
          <w:lang w:val="pt-BR"/>
        </w:rPr>
      </w:pP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18206189"/>
      <w:bookmarkStart w:id="36" w:name="_Toc321036889"/>
      <w:r w:rsidRPr="000F3867"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9B4647" w:rsidRPr="004D4A0B" w:rsidRDefault="004642C1" w:rsidP="001F2366">
      <w:pPr>
        <w:pStyle w:val="InfoBlue"/>
        <w:jc w:val="both"/>
      </w:pPr>
      <w:r>
        <w:rPr>
          <w:noProof/>
          <w:snapToGrid/>
          <w:lang w:eastAsia="pt-BR"/>
        </w:rPr>
        <w:drawing>
          <wp:inline distT="0" distB="0" distL="0" distR="0">
            <wp:extent cx="5486400" cy="4867275"/>
            <wp:effectExtent l="19050" t="0" r="0" b="0"/>
            <wp:docPr id="8" name="Imagem 7" descr="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Pr="00F03A7E" w:rsidRDefault="00F92CCA" w:rsidP="000F3867">
      <w:pPr>
        <w:pStyle w:val="Corpodetexto"/>
        <w:jc w:val="center"/>
        <w:rPr>
          <w:lang w:val="pt-BR"/>
        </w:rPr>
      </w:pPr>
      <w:r>
        <w:rPr>
          <w:lang w:val="pt-BR"/>
        </w:rPr>
        <w:t>Figura 4</w:t>
      </w:r>
      <w:r w:rsidR="00F03A7E">
        <w:rPr>
          <w:lang w:val="pt-BR"/>
        </w:rPr>
        <w:t xml:space="preserve"> – Diagrama de Implantação</w:t>
      </w:r>
    </w:p>
    <w:p w:rsidR="009B4647" w:rsidRPr="000F386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7" w:name="_Toc18206190"/>
      <w:bookmarkStart w:id="38" w:name="_Toc321036890"/>
      <w:r w:rsidRPr="000F3867">
        <w:rPr>
          <w:rFonts w:ascii="Times New Roman" w:hAnsi="Times New Roman"/>
          <w:lang w:val="pt-BR"/>
        </w:rPr>
        <w:lastRenderedPageBreak/>
        <w:t>Visão da Implementação</w:t>
      </w:r>
      <w:bookmarkEnd w:id="37"/>
      <w:bookmarkEnd w:id="38"/>
    </w:p>
    <w:p w:rsidR="008F4BEF" w:rsidRDefault="00190BF6" w:rsidP="001F2366">
      <w:pPr>
        <w:pStyle w:val="InfoBlue"/>
        <w:ind w:left="142"/>
        <w:jc w:val="both"/>
      </w:pPr>
      <w:r>
        <w:rPr>
          <w:noProof/>
          <w:snapToGrid/>
          <w:lang w:eastAsia="pt-BR"/>
        </w:rPr>
        <w:drawing>
          <wp:inline distT="0" distB="0" distL="0" distR="0">
            <wp:extent cx="6655951" cy="49011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mponen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44" cy="49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F" w:rsidRDefault="008F4BEF" w:rsidP="000F3867">
      <w:pPr>
        <w:pStyle w:val="Corpodetexto"/>
        <w:jc w:val="center"/>
        <w:rPr>
          <w:lang w:val="pt-BR"/>
        </w:rPr>
      </w:pPr>
      <w:r>
        <w:rPr>
          <w:lang w:val="pt-BR"/>
        </w:rPr>
        <w:t>Figura 3 – Diagrama de Diagrama de Componentes</w:t>
      </w:r>
    </w:p>
    <w:p w:rsidR="008F4BEF" w:rsidRDefault="008F4BEF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Default="00171094" w:rsidP="001F2366">
      <w:pPr>
        <w:pStyle w:val="Corpodetexto"/>
        <w:jc w:val="both"/>
        <w:rPr>
          <w:lang w:val="pt-BR"/>
        </w:rPr>
      </w:pPr>
    </w:p>
    <w:p w:rsidR="00171094" w:rsidRPr="008F4BEF" w:rsidRDefault="00171094" w:rsidP="001F2366">
      <w:pPr>
        <w:pStyle w:val="Corpodetexto"/>
        <w:jc w:val="both"/>
        <w:rPr>
          <w:lang w:val="pt-BR"/>
        </w:rPr>
      </w:pPr>
    </w:p>
    <w:p w:rsidR="009B4647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3"/>
      <w:bookmarkStart w:id="40" w:name="_Toc321036891"/>
      <w:r w:rsidRPr="00171094">
        <w:rPr>
          <w:rFonts w:ascii="Times New Roman" w:hAnsi="Times New Roman"/>
          <w:lang w:val="pt-BR"/>
        </w:rPr>
        <w:t xml:space="preserve">Visão de Dados </w:t>
      </w:r>
      <w:bookmarkEnd w:id="39"/>
      <w:bookmarkEnd w:id="40"/>
    </w:p>
    <w:p w:rsidR="00171094" w:rsidRDefault="00171094" w:rsidP="00171094">
      <w:pPr>
        <w:rPr>
          <w:lang w:val="pt-BR"/>
        </w:rPr>
      </w:pPr>
    </w:p>
    <w:p w:rsidR="00171094" w:rsidRPr="00171094" w:rsidRDefault="00171094" w:rsidP="00171094">
      <w:pPr>
        <w:rPr>
          <w:lang w:val="pt-BR"/>
        </w:rPr>
      </w:pPr>
    </w:p>
    <w:p w:rsidR="005343B2" w:rsidRDefault="005343B2" w:rsidP="001F2366">
      <w:pPr>
        <w:ind w:left="-142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35285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04" cy="3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4" w:rsidRPr="005343B2" w:rsidRDefault="00171094" w:rsidP="001F2366">
      <w:pPr>
        <w:ind w:left="-142"/>
        <w:jc w:val="both"/>
        <w:rPr>
          <w:lang w:val="pt-BR"/>
        </w:rPr>
      </w:pPr>
    </w:p>
    <w:p w:rsidR="009B4647" w:rsidRPr="00146190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4"/>
      <w:bookmarkStart w:id="42" w:name="_Toc321036892"/>
      <w:r w:rsidRPr="00146190">
        <w:rPr>
          <w:rFonts w:ascii="Times New Roman" w:hAnsi="Times New Roman"/>
          <w:lang w:val="pt-BR"/>
        </w:rPr>
        <w:t>Tamanho e Desempenho</w:t>
      </w:r>
      <w:bookmarkEnd w:id="41"/>
      <w:bookmarkEnd w:id="42"/>
    </w:p>
    <w:p w:rsidR="00E64C4B" w:rsidRPr="00146190" w:rsidRDefault="00AA251D" w:rsidP="001F2366">
      <w:pPr>
        <w:pStyle w:val="Corpodetexto"/>
        <w:jc w:val="both"/>
        <w:rPr>
          <w:sz w:val="24"/>
          <w:szCs w:val="24"/>
          <w:lang w:val="pt-BR"/>
        </w:rPr>
      </w:pPr>
      <w:r w:rsidRPr="00146190">
        <w:rPr>
          <w:sz w:val="24"/>
          <w:szCs w:val="24"/>
          <w:lang w:val="pt-BR"/>
        </w:rPr>
        <w:t>O sistema armazenará imagens com tamanho entre 5Mb à 60Mb.</w:t>
      </w:r>
    </w:p>
    <w:p w:rsidR="009B4647" w:rsidRPr="00146190" w:rsidRDefault="00FC60B1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5"/>
      <w:bookmarkStart w:id="44" w:name="_Toc321036893"/>
      <w:r w:rsidRPr="00146190">
        <w:rPr>
          <w:rFonts w:ascii="Times New Roman" w:hAnsi="Times New Roman"/>
          <w:lang w:val="pt-BR"/>
        </w:rPr>
        <w:t>Qualidade</w:t>
      </w:r>
      <w:bookmarkEnd w:id="43"/>
      <w:bookmarkEnd w:id="44"/>
    </w:p>
    <w:p w:rsidR="00C27691" w:rsidRPr="00146190" w:rsidRDefault="00FC60B1" w:rsidP="00146190">
      <w:pPr>
        <w:pStyle w:val="InfoBlue"/>
        <w:jc w:val="both"/>
        <w:rPr>
          <w:sz w:val="24"/>
          <w:szCs w:val="24"/>
        </w:rPr>
      </w:pPr>
      <w:r w:rsidRPr="00146190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 w:rsidR="00C27691" w:rsidRPr="00146190">
        <w:rPr>
          <w:sz w:val="24"/>
          <w:szCs w:val="24"/>
        </w:rPr>
        <w:t>erão ser delineadas claramente.</w:t>
      </w:r>
      <w:r w:rsidR="00E2350D" w:rsidRPr="00146190">
        <w:rPr>
          <w:sz w:val="24"/>
          <w:szCs w:val="24"/>
        </w:rPr>
        <w:t>]</w:t>
      </w:r>
    </w:p>
    <w:p w:rsidR="00D311A4" w:rsidRPr="00146190" w:rsidRDefault="00D311A4" w:rsidP="001F236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321036894"/>
      <w:r w:rsidRPr="00146190">
        <w:rPr>
          <w:rFonts w:ascii="Times New Roman" w:hAnsi="Times New Roman"/>
          <w:lang w:val="pt-BR"/>
        </w:rPr>
        <w:t>Exceções</w:t>
      </w:r>
      <w:bookmarkEnd w:id="45"/>
    </w:p>
    <w:p w:rsidR="00BD0484" w:rsidRPr="00146190" w:rsidRDefault="00C27691" w:rsidP="001F2366">
      <w:pPr>
        <w:pStyle w:val="Corpodetexto"/>
        <w:jc w:val="both"/>
        <w:rPr>
          <w:i/>
          <w:sz w:val="24"/>
          <w:szCs w:val="24"/>
          <w:lang w:val="pt-BR"/>
        </w:rPr>
      </w:pPr>
      <w:r w:rsidRPr="00146190">
        <w:rPr>
          <w:sz w:val="24"/>
          <w:szCs w:val="24"/>
          <w:lang w:val="pt-BR"/>
        </w:rPr>
        <w:t>O tratamento de exceções se dará em camadas</w:t>
      </w:r>
      <w:r w:rsidR="00BD0484" w:rsidRPr="00146190">
        <w:rPr>
          <w:sz w:val="24"/>
          <w:szCs w:val="24"/>
          <w:lang w:val="pt-BR"/>
        </w:rPr>
        <w:t>. O sistema terá tratamento de exceções específicas definidas em</w:t>
      </w:r>
      <w:r w:rsidR="00975B8D" w:rsidRPr="00146190">
        <w:rPr>
          <w:i/>
          <w:sz w:val="24"/>
          <w:szCs w:val="24"/>
          <w:lang w:val="pt-BR"/>
        </w:rPr>
        <w:t>NegocioExc</w:t>
      </w:r>
      <w:r w:rsidR="00A930E9" w:rsidRPr="00146190">
        <w:rPr>
          <w:i/>
          <w:sz w:val="24"/>
          <w:szCs w:val="24"/>
          <w:lang w:val="pt-BR"/>
        </w:rPr>
        <w:t>eption, Data</w:t>
      </w:r>
      <w:r w:rsidR="00975B8D" w:rsidRPr="00146190">
        <w:rPr>
          <w:i/>
          <w:sz w:val="24"/>
          <w:szCs w:val="24"/>
          <w:lang w:val="pt-BR"/>
        </w:rPr>
        <w:t>Exception e ModelException</w:t>
      </w:r>
      <w:r w:rsidR="00FD0F32" w:rsidRPr="00146190">
        <w:rPr>
          <w:i/>
          <w:sz w:val="24"/>
          <w:szCs w:val="24"/>
          <w:lang w:val="pt-BR"/>
        </w:rPr>
        <w:t>,</w:t>
      </w:r>
      <w:r w:rsidR="00FD0F32" w:rsidRPr="00146190">
        <w:rPr>
          <w:sz w:val="24"/>
          <w:szCs w:val="24"/>
          <w:lang w:val="pt-BR"/>
        </w:rPr>
        <w:t xml:space="preserve"> que</w:t>
      </w:r>
      <w:r w:rsidR="0025145B" w:rsidRPr="00146190">
        <w:rPr>
          <w:sz w:val="24"/>
          <w:szCs w:val="24"/>
          <w:lang w:val="pt-BR"/>
        </w:rPr>
        <w:t xml:space="preserve"> utilizarão</w:t>
      </w:r>
      <w:r w:rsidR="00BD0484" w:rsidRPr="00146190">
        <w:rPr>
          <w:sz w:val="24"/>
          <w:szCs w:val="24"/>
          <w:lang w:val="pt-BR"/>
        </w:rPr>
        <w:t xml:space="preserve"> os tratamentos de exceções genéricos definidos em </w:t>
      </w:r>
      <w:r w:rsidR="006879E3" w:rsidRPr="00146190">
        <w:rPr>
          <w:i/>
          <w:sz w:val="24"/>
          <w:szCs w:val="24"/>
          <w:lang w:val="pt-BR"/>
        </w:rPr>
        <w:t>System.</w:t>
      </w:r>
      <w:r w:rsidR="00BD0484" w:rsidRPr="00146190">
        <w:rPr>
          <w:i/>
          <w:sz w:val="24"/>
          <w:szCs w:val="24"/>
          <w:lang w:val="pt-BR"/>
        </w:rPr>
        <w:t>Exception.</w:t>
      </w:r>
    </w:p>
    <w:p w:rsidR="00C27691" w:rsidRDefault="001F2366" w:rsidP="001F2366">
      <w:pPr>
        <w:jc w:val="both"/>
        <w:rPr>
          <w:lang w:val="pt-BR"/>
        </w:rPr>
      </w:pPr>
      <w:r>
        <w:rPr>
          <w:noProof/>
          <w:snapToGrid/>
          <w:lang w:val="pt-BR" w:eastAsia="pt-BR"/>
        </w:rPr>
        <w:lastRenderedPageBreak/>
        <w:drawing>
          <wp:inline distT="0" distB="0" distL="0" distR="0">
            <wp:extent cx="5943600" cy="26968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1" w:rsidRDefault="00FF4518" w:rsidP="00146190">
      <w:pPr>
        <w:pStyle w:val="Corpodetexto"/>
        <w:jc w:val="center"/>
        <w:rPr>
          <w:lang w:val="pt-BR"/>
        </w:rPr>
      </w:pPr>
      <w:r>
        <w:rPr>
          <w:lang w:val="pt-BR"/>
        </w:rPr>
        <w:t>Figura 5</w:t>
      </w:r>
      <w:r w:rsidR="00CD12E4">
        <w:rPr>
          <w:lang w:val="pt-BR"/>
        </w:rPr>
        <w:t xml:space="preserve"> – Diagrama da Arquitetura de Exceções</w:t>
      </w:r>
    </w:p>
    <w:p w:rsidR="00C27691" w:rsidRDefault="00C27691" w:rsidP="001F2366">
      <w:pPr>
        <w:pStyle w:val="Corpodetexto"/>
        <w:jc w:val="both"/>
        <w:rPr>
          <w:lang w:val="pt-BR"/>
        </w:rPr>
      </w:pPr>
    </w:p>
    <w:p w:rsidR="00C27691" w:rsidRDefault="00C27691" w:rsidP="001F2366">
      <w:pPr>
        <w:pStyle w:val="Corpodetexto"/>
        <w:jc w:val="both"/>
        <w:rPr>
          <w:lang w:val="pt-BR"/>
        </w:rPr>
      </w:pPr>
    </w:p>
    <w:sectPr w:rsidR="00C27691" w:rsidSect="001F2366">
      <w:headerReference w:type="default" r:id="rId15"/>
      <w:footerReference w:type="default" r:id="rId16"/>
      <w:pgSz w:w="12240" w:h="15840" w:code="1"/>
      <w:pgMar w:top="1418" w:right="1440" w:bottom="141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176" w:rsidRDefault="007C6176">
      <w:pPr>
        <w:spacing w:line="240" w:lineRule="auto"/>
      </w:pPr>
      <w:r>
        <w:separator/>
      </w:r>
    </w:p>
  </w:endnote>
  <w:endnote w:type="continuationSeparator" w:id="1">
    <w:p w:rsidR="007C6176" w:rsidRDefault="007C6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 w:rsidRPr="00570B6E">
            <w:rPr>
              <w:lang w:val="pt-BR"/>
            </w:rPr>
            <w:t>Engenharia</w:t>
          </w:r>
          <w:r>
            <w:t xml:space="preserve"> de Software</w:t>
          </w:r>
          <w:r w:rsidR="00627D25">
            <w:t xml:space="preserve"> 2</w:t>
          </w:r>
          <w:r>
            <w:t xml:space="preserve">, </w:t>
          </w:r>
          <w:r w:rsidR="00636F28">
            <w:fldChar w:fldCharType="begin"/>
          </w:r>
          <w:r w:rsidR="00FC60B1">
            <w:instrText xml:space="preserve"> DATE \@ "yyyy" </w:instrText>
          </w:r>
          <w:r w:rsidR="00636F28">
            <w:fldChar w:fldCharType="separate"/>
          </w:r>
          <w:r w:rsidR="00146190">
            <w:rPr>
              <w:noProof/>
            </w:rPr>
            <w:t>2014</w:t>
          </w:r>
          <w:r w:rsidR="00636F2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1F2366" w:rsidP="001F2366">
          <w:pPr>
            <w:jc w:val="right"/>
          </w:pPr>
          <w:r>
            <w:rPr>
              <w:lang w:val="pt-BR"/>
            </w:rPr>
            <w:t>Página</w:t>
          </w:r>
          <w:r w:rsidR="00636F28">
            <w:rPr>
              <w:rStyle w:val="Nmerodepgina"/>
              <w:lang w:val="pt-BR"/>
            </w:rPr>
            <w:fldChar w:fldCharType="begin"/>
          </w:r>
          <w:r w:rsidR="00FC60B1">
            <w:rPr>
              <w:rStyle w:val="Nmerodepgina"/>
              <w:lang w:val="pt-BR"/>
            </w:rPr>
            <w:instrText xml:space="preserve"> PAGE </w:instrText>
          </w:r>
          <w:r w:rsidR="00636F28">
            <w:rPr>
              <w:rStyle w:val="Nmerodepgina"/>
              <w:lang w:val="pt-BR"/>
            </w:rPr>
            <w:fldChar w:fldCharType="separate"/>
          </w:r>
          <w:r w:rsidR="000F3867">
            <w:rPr>
              <w:rStyle w:val="Nmerodepgina"/>
              <w:noProof/>
              <w:lang w:val="pt-BR"/>
            </w:rPr>
            <w:t>3</w:t>
          </w:r>
          <w:r w:rsidR="00636F28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0F3867" w:rsidRPr="000F3867">
              <w:rPr>
                <w:rStyle w:val="Nmerodepgina"/>
                <w:noProof/>
              </w:rPr>
              <w:t>11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176" w:rsidRDefault="007C6176">
      <w:pPr>
        <w:spacing w:line="240" w:lineRule="auto"/>
      </w:pPr>
      <w:r>
        <w:separator/>
      </w:r>
    </w:p>
  </w:footnote>
  <w:footnote w:type="continuationSeparator" w:id="1">
    <w:p w:rsidR="007C6176" w:rsidRDefault="007C61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3F37BB">
      <w:rPr>
        <w:rFonts w:ascii="Arial" w:hAnsi="Arial"/>
        <w:b/>
        <w:bCs/>
        <w:sz w:val="36"/>
        <w:szCs w:val="36"/>
        <w:lang w:val="pt-BR"/>
      </w:rPr>
      <w:t>Engenharia</w:t>
    </w:r>
    <w:r>
      <w:rPr>
        <w:rFonts w:ascii="Arial" w:hAnsi="Arial"/>
        <w:b/>
        <w:bCs/>
        <w:sz w:val="36"/>
        <w:szCs w:val="36"/>
      </w:rPr>
      <w:t xml:space="preserve"> de Software 2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1F2366">
          <w:r>
            <w:t>MissM|Fotografia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627D25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636F28">
          <w:pPr>
            <w:rPr>
              <w:lang w:val="pt-BR"/>
            </w:rPr>
          </w:pPr>
          <w:fldSimple w:instr=" TITLE  \* MERGEFORMAT ">
            <w:r w:rsidR="003E13DD" w:rsidRPr="00B9385C">
              <w:rPr>
                <w:lang w:val="pt-BR"/>
              </w:rPr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1F2366">
            <w:rPr>
              <w:lang w:val="pt-BR"/>
            </w:rPr>
            <w:t>02</w:t>
          </w:r>
          <w:r w:rsidR="00B9385C">
            <w:rPr>
              <w:lang w:val="pt-BR"/>
            </w:rPr>
            <w:t>/</w:t>
          </w:r>
          <w:r w:rsidR="001F2366">
            <w:rPr>
              <w:lang w:val="pt-BR"/>
            </w:rPr>
            <w:t>06/2014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98BE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85C"/>
    <w:rsid w:val="000756F7"/>
    <w:rsid w:val="000F3867"/>
    <w:rsid w:val="0012774D"/>
    <w:rsid w:val="00141A99"/>
    <w:rsid w:val="00146190"/>
    <w:rsid w:val="0015490F"/>
    <w:rsid w:val="00165C71"/>
    <w:rsid w:val="00171094"/>
    <w:rsid w:val="00190BF6"/>
    <w:rsid w:val="001C4E6B"/>
    <w:rsid w:val="001F2366"/>
    <w:rsid w:val="002303E2"/>
    <w:rsid w:val="0025145B"/>
    <w:rsid w:val="00265771"/>
    <w:rsid w:val="00280159"/>
    <w:rsid w:val="0029323A"/>
    <w:rsid w:val="002A4EB3"/>
    <w:rsid w:val="002B2C87"/>
    <w:rsid w:val="002C34C0"/>
    <w:rsid w:val="00301B15"/>
    <w:rsid w:val="0033171B"/>
    <w:rsid w:val="003459F1"/>
    <w:rsid w:val="003B5C6B"/>
    <w:rsid w:val="003E13DD"/>
    <w:rsid w:val="003E550A"/>
    <w:rsid w:val="003E6A2F"/>
    <w:rsid w:val="003F37BB"/>
    <w:rsid w:val="00447BC9"/>
    <w:rsid w:val="004642C1"/>
    <w:rsid w:val="00485FF7"/>
    <w:rsid w:val="004B1F53"/>
    <w:rsid w:val="004D4A0B"/>
    <w:rsid w:val="004F4F5C"/>
    <w:rsid w:val="004F6A48"/>
    <w:rsid w:val="00503549"/>
    <w:rsid w:val="005121D9"/>
    <w:rsid w:val="0053360D"/>
    <w:rsid w:val="005343B2"/>
    <w:rsid w:val="00552E42"/>
    <w:rsid w:val="0055755E"/>
    <w:rsid w:val="00565C9C"/>
    <w:rsid w:val="005663D5"/>
    <w:rsid w:val="00570B6E"/>
    <w:rsid w:val="005B5539"/>
    <w:rsid w:val="005C7499"/>
    <w:rsid w:val="00626B6D"/>
    <w:rsid w:val="00627D25"/>
    <w:rsid w:val="00636F28"/>
    <w:rsid w:val="00641511"/>
    <w:rsid w:val="006538CF"/>
    <w:rsid w:val="00655DC2"/>
    <w:rsid w:val="006716E4"/>
    <w:rsid w:val="0067343E"/>
    <w:rsid w:val="00673FE4"/>
    <w:rsid w:val="006879E3"/>
    <w:rsid w:val="00690EE0"/>
    <w:rsid w:val="006B0B6E"/>
    <w:rsid w:val="006B27B4"/>
    <w:rsid w:val="006D0587"/>
    <w:rsid w:val="00724639"/>
    <w:rsid w:val="00756CCF"/>
    <w:rsid w:val="007913A2"/>
    <w:rsid w:val="007938B3"/>
    <w:rsid w:val="007A598F"/>
    <w:rsid w:val="007A71DC"/>
    <w:rsid w:val="007C6176"/>
    <w:rsid w:val="008534A0"/>
    <w:rsid w:val="00853FA1"/>
    <w:rsid w:val="00864F5E"/>
    <w:rsid w:val="00895D04"/>
    <w:rsid w:val="008A0E49"/>
    <w:rsid w:val="008B0F39"/>
    <w:rsid w:val="008E47FD"/>
    <w:rsid w:val="008F4BEF"/>
    <w:rsid w:val="008F7AD2"/>
    <w:rsid w:val="00946AA2"/>
    <w:rsid w:val="009564C6"/>
    <w:rsid w:val="00962D4D"/>
    <w:rsid w:val="00975B8D"/>
    <w:rsid w:val="009B4647"/>
    <w:rsid w:val="009D68E8"/>
    <w:rsid w:val="009D708F"/>
    <w:rsid w:val="009F2B3A"/>
    <w:rsid w:val="009F7E90"/>
    <w:rsid w:val="00A57C4B"/>
    <w:rsid w:val="00A91D0E"/>
    <w:rsid w:val="00A930E9"/>
    <w:rsid w:val="00AA251D"/>
    <w:rsid w:val="00AA25F3"/>
    <w:rsid w:val="00B05B14"/>
    <w:rsid w:val="00B32C38"/>
    <w:rsid w:val="00B6058B"/>
    <w:rsid w:val="00B9385C"/>
    <w:rsid w:val="00BA1973"/>
    <w:rsid w:val="00BA21DF"/>
    <w:rsid w:val="00BA773E"/>
    <w:rsid w:val="00BD0484"/>
    <w:rsid w:val="00BE51A8"/>
    <w:rsid w:val="00BF50D0"/>
    <w:rsid w:val="00C0792F"/>
    <w:rsid w:val="00C256B1"/>
    <w:rsid w:val="00C27691"/>
    <w:rsid w:val="00CA65A2"/>
    <w:rsid w:val="00CB6D7D"/>
    <w:rsid w:val="00CD12E4"/>
    <w:rsid w:val="00D020CA"/>
    <w:rsid w:val="00D158DD"/>
    <w:rsid w:val="00D17B84"/>
    <w:rsid w:val="00D311A4"/>
    <w:rsid w:val="00D51597"/>
    <w:rsid w:val="00D5447B"/>
    <w:rsid w:val="00DA3DE1"/>
    <w:rsid w:val="00DC6BC1"/>
    <w:rsid w:val="00DE2577"/>
    <w:rsid w:val="00DF68E3"/>
    <w:rsid w:val="00E0244C"/>
    <w:rsid w:val="00E1314C"/>
    <w:rsid w:val="00E2350D"/>
    <w:rsid w:val="00E34215"/>
    <w:rsid w:val="00E64C4B"/>
    <w:rsid w:val="00E84B91"/>
    <w:rsid w:val="00EA423C"/>
    <w:rsid w:val="00EC64AF"/>
    <w:rsid w:val="00ED53C1"/>
    <w:rsid w:val="00EF15FC"/>
    <w:rsid w:val="00EF1F46"/>
    <w:rsid w:val="00EF28B2"/>
    <w:rsid w:val="00F03A7E"/>
    <w:rsid w:val="00F10D77"/>
    <w:rsid w:val="00F23EBB"/>
    <w:rsid w:val="00F32104"/>
    <w:rsid w:val="00F57993"/>
    <w:rsid w:val="00F76294"/>
    <w:rsid w:val="00F92CCA"/>
    <w:rsid w:val="00F95A09"/>
    <w:rsid w:val="00FC60B1"/>
    <w:rsid w:val="00FD0F32"/>
    <w:rsid w:val="00FD21C4"/>
    <w:rsid w:val="00FF0C3E"/>
    <w:rsid w:val="00FF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415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415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12CB1D3-8525-4FC3-AB78-1A63D96E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695</TotalTime>
  <Pages>11</Pages>
  <Words>1188</Words>
  <Characters>6419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Breno Rezende</cp:lastModifiedBy>
  <cp:revision>97</cp:revision>
  <dcterms:created xsi:type="dcterms:W3CDTF">2012-04-01T11:35:00Z</dcterms:created>
  <dcterms:modified xsi:type="dcterms:W3CDTF">2014-06-02T23:37:00Z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