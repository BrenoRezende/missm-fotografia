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647" w:rsidRDefault="00962D4D" w:rsidP="00E34215">
      <w:pPr>
        <w:pStyle w:val="Ttulo"/>
        <w:jc w:val="right"/>
        <w:rPr>
          <w:lang w:val="pt-BR"/>
        </w:rPr>
      </w:pPr>
      <w:r>
        <w:rPr>
          <w:lang w:val="pt-BR"/>
        </w:rPr>
        <w:t>MissM|Fotografia</w:t>
      </w:r>
    </w:p>
    <w:p w:rsidR="009B4647" w:rsidRDefault="00141A99" w:rsidP="00E34215">
      <w:pPr>
        <w:pStyle w:val="Ttulo"/>
        <w:jc w:val="right"/>
        <w:rPr>
          <w:lang w:val="pt-BR"/>
        </w:rPr>
      </w:pPr>
      <w:r>
        <w:fldChar w:fldCharType="begin"/>
      </w:r>
      <w:r w:rsidRPr="00DE2577">
        <w:rPr>
          <w:lang w:val="pt-BR"/>
        </w:rPr>
        <w:instrText xml:space="preserve"> TITLE  \* MERGEFORMAT </w:instrText>
      </w:r>
      <w:r>
        <w:fldChar w:fldCharType="separate"/>
      </w:r>
      <w:r w:rsidR="003E13DD">
        <w:rPr>
          <w:lang w:val="pt-BR"/>
        </w:rPr>
        <w:t>Documento de Arquitetura de Software</w:t>
      </w:r>
      <w:r>
        <w:rPr>
          <w:lang w:val="pt-BR"/>
        </w:rPr>
        <w:fldChar w:fldCharType="end"/>
      </w:r>
    </w:p>
    <w:p w:rsidR="009B4647" w:rsidRDefault="009B4647" w:rsidP="00E34215">
      <w:pPr>
        <w:pStyle w:val="Ttulo"/>
        <w:jc w:val="right"/>
        <w:rPr>
          <w:lang w:val="pt-BR"/>
        </w:rPr>
      </w:pPr>
    </w:p>
    <w:p w:rsidR="009B4647" w:rsidRDefault="00FC60B1" w:rsidP="00E34215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</w:t>
      </w:r>
      <w:r w:rsidR="00DC6BC1">
        <w:rPr>
          <w:sz w:val="28"/>
          <w:szCs w:val="28"/>
          <w:lang w:val="pt-BR"/>
        </w:rPr>
        <w:t>2</w:t>
      </w:r>
      <w:r>
        <w:rPr>
          <w:sz w:val="28"/>
          <w:szCs w:val="28"/>
          <w:lang w:val="pt-BR"/>
        </w:rPr>
        <w:t>.</w:t>
      </w:r>
      <w:r w:rsidR="007A598F">
        <w:rPr>
          <w:sz w:val="28"/>
          <w:szCs w:val="28"/>
          <w:lang w:val="pt-BR"/>
        </w:rPr>
        <w:t>0</w:t>
      </w:r>
      <w:r>
        <w:rPr>
          <w:sz w:val="28"/>
          <w:szCs w:val="28"/>
          <w:lang w:val="pt-BR"/>
        </w:rPr>
        <w:t>&gt;</w:t>
      </w:r>
    </w:p>
    <w:p w:rsidR="009B4647" w:rsidRDefault="009B4647" w:rsidP="00690EE0">
      <w:pPr>
        <w:pStyle w:val="InfoBlue"/>
        <w:jc w:val="both"/>
      </w:pPr>
    </w:p>
    <w:p w:rsidR="009B4647" w:rsidRDefault="009B4647" w:rsidP="00690EE0">
      <w:pPr>
        <w:pStyle w:val="InfoBlue"/>
        <w:jc w:val="both"/>
      </w:pPr>
    </w:p>
    <w:p w:rsidR="009B4647" w:rsidRDefault="009B4647" w:rsidP="00690EE0">
      <w:pPr>
        <w:pStyle w:val="Ttulo"/>
        <w:jc w:val="both"/>
        <w:rPr>
          <w:sz w:val="28"/>
          <w:szCs w:val="28"/>
          <w:lang w:val="pt-BR"/>
        </w:rPr>
      </w:pPr>
    </w:p>
    <w:p w:rsidR="009B4647" w:rsidRDefault="009B4647" w:rsidP="00690EE0">
      <w:pPr>
        <w:jc w:val="both"/>
        <w:rPr>
          <w:lang w:val="pt-BR"/>
        </w:rPr>
        <w:sectPr w:rsidR="009B4647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9B4647" w:rsidRDefault="00FC60B1" w:rsidP="00690EE0">
      <w:pPr>
        <w:pStyle w:val="Ttulo"/>
        <w:jc w:val="both"/>
        <w:rPr>
          <w:lang w:val="pt-BR"/>
        </w:rPr>
      </w:pPr>
      <w:r>
        <w:rPr>
          <w:lang w:val="pt-BR"/>
        </w:rPr>
        <w:lastRenderedPageBreak/>
        <w:t>Índice Analítico</w:t>
      </w:r>
    </w:p>
    <w:p w:rsidR="00D311A4" w:rsidRPr="003E550A" w:rsidRDefault="00D311A4" w:rsidP="00690EE0">
      <w:pPr>
        <w:pStyle w:val="CabealhodoSumrio"/>
        <w:jc w:val="both"/>
        <w:rPr>
          <w:color w:val="auto"/>
        </w:rPr>
      </w:pPr>
      <w:r w:rsidRPr="003E550A">
        <w:rPr>
          <w:color w:val="auto"/>
        </w:rPr>
        <w:t>Conteúdo</w:t>
      </w:r>
    </w:p>
    <w:p w:rsidR="003E550A" w:rsidRPr="00565C9C" w:rsidRDefault="00641511" w:rsidP="00690EE0">
      <w:pPr>
        <w:pStyle w:val="Sumrio1"/>
        <w:tabs>
          <w:tab w:val="left" w:pos="432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 w:rsidR="00D311A4"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321036874" w:history="1">
        <w:r w:rsidR="003E550A" w:rsidRPr="00B94DCC">
          <w:rPr>
            <w:rStyle w:val="Hyperlink"/>
            <w:noProof/>
            <w:lang w:val="pt-BR"/>
          </w:rPr>
          <w:t>1.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Introdução</w:t>
        </w:r>
        <w:r w:rsidR="003E550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E550A" w:rsidRPr="00565C9C" w:rsidRDefault="00265771" w:rsidP="00690EE0">
      <w:pPr>
        <w:pStyle w:val="Sumrio2"/>
        <w:tabs>
          <w:tab w:val="left" w:pos="1000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036875" w:history="1">
        <w:r w:rsidR="003E550A" w:rsidRPr="00B94DCC">
          <w:rPr>
            <w:rStyle w:val="Hyperlink"/>
            <w:noProof/>
            <w:lang w:val="pt-BR"/>
          </w:rPr>
          <w:t>1.1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Finalidade</w:t>
        </w:r>
        <w:r w:rsidR="003E550A">
          <w:rPr>
            <w:noProof/>
            <w:webHidden/>
          </w:rPr>
          <w:tab/>
        </w:r>
        <w:r w:rsidR="00641511"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_Toc321036875 \h </w:instrText>
        </w:r>
        <w:r w:rsidR="00641511">
          <w:rPr>
            <w:noProof/>
            <w:webHidden/>
          </w:rPr>
        </w:r>
        <w:r w:rsidR="00641511"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4</w:t>
        </w:r>
        <w:r w:rsidR="00641511">
          <w:rPr>
            <w:noProof/>
            <w:webHidden/>
          </w:rPr>
          <w:fldChar w:fldCharType="end"/>
        </w:r>
      </w:hyperlink>
    </w:p>
    <w:p w:rsidR="003E550A" w:rsidRPr="00565C9C" w:rsidRDefault="00265771" w:rsidP="00690EE0">
      <w:pPr>
        <w:pStyle w:val="Sumrio2"/>
        <w:tabs>
          <w:tab w:val="left" w:pos="1000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036876" w:history="1">
        <w:r w:rsidR="003E550A" w:rsidRPr="00B94DCC">
          <w:rPr>
            <w:rStyle w:val="Hyperlink"/>
            <w:noProof/>
            <w:lang w:val="pt-BR"/>
          </w:rPr>
          <w:t>1.2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Escopo</w:t>
        </w:r>
        <w:r w:rsidR="003E550A">
          <w:rPr>
            <w:noProof/>
            <w:webHidden/>
          </w:rPr>
          <w:tab/>
        </w:r>
        <w:r w:rsidR="00641511"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_Toc321036876 \h </w:instrText>
        </w:r>
        <w:r w:rsidR="00641511">
          <w:rPr>
            <w:noProof/>
            <w:webHidden/>
          </w:rPr>
        </w:r>
        <w:r w:rsidR="00641511"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4</w:t>
        </w:r>
        <w:r w:rsidR="00641511">
          <w:rPr>
            <w:noProof/>
            <w:webHidden/>
          </w:rPr>
          <w:fldChar w:fldCharType="end"/>
        </w:r>
      </w:hyperlink>
    </w:p>
    <w:p w:rsidR="003E550A" w:rsidRPr="00565C9C" w:rsidRDefault="00265771" w:rsidP="00690EE0">
      <w:pPr>
        <w:pStyle w:val="Sumrio2"/>
        <w:tabs>
          <w:tab w:val="left" w:pos="1000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036877" w:history="1">
        <w:r w:rsidR="003E550A" w:rsidRPr="00B94DCC">
          <w:rPr>
            <w:rStyle w:val="Hyperlink"/>
            <w:noProof/>
            <w:lang w:val="pt-BR"/>
          </w:rPr>
          <w:t>1.3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Definições, Acrônimos e Abreviações</w:t>
        </w:r>
        <w:r w:rsidR="003E550A">
          <w:rPr>
            <w:noProof/>
            <w:webHidden/>
          </w:rPr>
          <w:tab/>
        </w:r>
        <w:r w:rsidR="00641511"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_Toc321036877 \h </w:instrText>
        </w:r>
        <w:r w:rsidR="00641511">
          <w:rPr>
            <w:noProof/>
            <w:webHidden/>
          </w:rPr>
        </w:r>
        <w:r w:rsidR="00641511"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4</w:t>
        </w:r>
        <w:r w:rsidR="00641511">
          <w:rPr>
            <w:noProof/>
            <w:webHidden/>
          </w:rPr>
          <w:fldChar w:fldCharType="end"/>
        </w:r>
      </w:hyperlink>
    </w:p>
    <w:p w:rsidR="003E550A" w:rsidRPr="00565C9C" w:rsidRDefault="00265771" w:rsidP="00690EE0">
      <w:pPr>
        <w:pStyle w:val="Sumrio2"/>
        <w:tabs>
          <w:tab w:val="left" w:pos="1000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036878" w:history="1">
        <w:r w:rsidR="003E550A" w:rsidRPr="00B94DCC">
          <w:rPr>
            <w:rStyle w:val="Hyperlink"/>
            <w:noProof/>
            <w:lang w:val="pt-BR"/>
          </w:rPr>
          <w:t>1.4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Referências</w:t>
        </w:r>
        <w:r w:rsidR="003E550A">
          <w:rPr>
            <w:noProof/>
            <w:webHidden/>
          </w:rPr>
          <w:tab/>
        </w:r>
        <w:r w:rsidR="00641511"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_Toc321036878 \h </w:instrText>
        </w:r>
        <w:r w:rsidR="00641511">
          <w:rPr>
            <w:noProof/>
            <w:webHidden/>
          </w:rPr>
        </w:r>
        <w:r w:rsidR="00641511"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4</w:t>
        </w:r>
        <w:r w:rsidR="00641511">
          <w:rPr>
            <w:noProof/>
            <w:webHidden/>
          </w:rPr>
          <w:fldChar w:fldCharType="end"/>
        </w:r>
      </w:hyperlink>
    </w:p>
    <w:p w:rsidR="003E550A" w:rsidRPr="00565C9C" w:rsidRDefault="00265771" w:rsidP="00690EE0">
      <w:pPr>
        <w:pStyle w:val="Sumrio2"/>
        <w:tabs>
          <w:tab w:val="left" w:pos="1000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036879" w:history="1">
        <w:r w:rsidR="003E550A" w:rsidRPr="00B94DCC">
          <w:rPr>
            <w:rStyle w:val="Hyperlink"/>
            <w:noProof/>
            <w:lang w:val="pt-BR"/>
          </w:rPr>
          <w:t>1.5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Visão Geral</w:t>
        </w:r>
        <w:r w:rsidR="003E550A">
          <w:rPr>
            <w:noProof/>
            <w:webHidden/>
          </w:rPr>
          <w:tab/>
        </w:r>
        <w:r w:rsidR="00641511"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_Toc321036879 \h </w:instrText>
        </w:r>
        <w:r w:rsidR="00641511">
          <w:rPr>
            <w:noProof/>
            <w:webHidden/>
          </w:rPr>
        </w:r>
        <w:r w:rsidR="00641511"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4</w:t>
        </w:r>
        <w:r w:rsidR="00641511">
          <w:rPr>
            <w:noProof/>
            <w:webHidden/>
          </w:rPr>
          <w:fldChar w:fldCharType="end"/>
        </w:r>
      </w:hyperlink>
    </w:p>
    <w:p w:rsidR="003E550A" w:rsidRPr="00565C9C" w:rsidRDefault="00265771" w:rsidP="00690EE0">
      <w:pPr>
        <w:pStyle w:val="Sumrio1"/>
        <w:tabs>
          <w:tab w:val="left" w:pos="432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036880" w:history="1">
        <w:r w:rsidR="003E550A" w:rsidRPr="00B94DCC">
          <w:rPr>
            <w:rStyle w:val="Hyperlink"/>
            <w:noProof/>
            <w:lang w:val="pt-BR"/>
          </w:rPr>
          <w:t>2.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Representação Arquitetural</w:t>
        </w:r>
        <w:r w:rsidR="003E550A">
          <w:rPr>
            <w:noProof/>
            <w:webHidden/>
          </w:rPr>
          <w:tab/>
        </w:r>
        <w:r w:rsidR="00641511"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_Toc321036880 \h </w:instrText>
        </w:r>
        <w:r w:rsidR="00641511">
          <w:rPr>
            <w:noProof/>
            <w:webHidden/>
          </w:rPr>
        </w:r>
        <w:r w:rsidR="00641511"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5</w:t>
        </w:r>
        <w:r w:rsidR="00641511">
          <w:rPr>
            <w:noProof/>
            <w:webHidden/>
          </w:rPr>
          <w:fldChar w:fldCharType="end"/>
        </w:r>
      </w:hyperlink>
    </w:p>
    <w:p w:rsidR="003E550A" w:rsidRPr="00565C9C" w:rsidRDefault="00265771" w:rsidP="00690EE0">
      <w:pPr>
        <w:pStyle w:val="Sumrio1"/>
        <w:tabs>
          <w:tab w:val="left" w:pos="432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036881" w:history="1">
        <w:r w:rsidR="003E550A" w:rsidRPr="00B94DCC">
          <w:rPr>
            <w:rStyle w:val="Hyperlink"/>
            <w:noProof/>
            <w:lang w:val="pt-BR"/>
          </w:rPr>
          <w:t>3.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Metas e Restrições da Arquitetura</w:t>
        </w:r>
        <w:r w:rsidR="003E550A">
          <w:rPr>
            <w:noProof/>
            <w:webHidden/>
          </w:rPr>
          <w:tab/>
        </w:r>
        <w:r w:rsidR="00641511"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_Toc321036881 \h </w:instrText>
        </w:r>
        <w:r w:rsidR="00641511">
          <w:rPr>
            <w:noProof/>
            <w:webHidden/>
          </w:rPr>
        </w:r>
        <w:r w:rsidR="00641511"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5</w:t>
        </w:r>
        <w:r w:rsidR="00641511">
          <w:rPr>
            <w:noProof/>
            <w:webHidden/>
          </w:rPr>
          <w:fldChar w:fldCharType="end"/>
        </w:r>
      </w:hyperlink>
    </w:p>
    <w:p w:rsidR="003E550A" w:rsidRPr="00565C9C" w:rsidRDefault="00265771" w:rsidP="00690EE0">
      <w:pPr>
        <w:pStyle w:val="Sumrio1"/>
        <w:tabs>
          <w:tab w:val="left" w:pos="432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036882" w:history="1">
        <w:r w:rsidR="003E550A" w:rsidRPr="00B94DCC">
          <w:rPr>
            <w:rStyle w:val="Hyperlink"/>
            <w:noProof/>
            <w:lang w:val="pt-BR"/>
          </w:rPr>
          <w:t>4.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Visão de Casos de Uso</w:t>
        </w:r>
        <w:r w:rsidR="003E550A">
          <w:rPr>
            <w:noProof/>
            <w:webHidden/>
          </w:rPr>
          <w:tab/>
        </w:r>
        <w:r w:rsidR="00641511"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_Toc321036882 \h </w:instrText>
        </w:r>
        <w:r w:rsidR="00641511">
          <w:rPr>
            <w:noProof/>
            <w:webHidden/>
          </w:rPr>
        </w:r>
        <w:r w:rsidR="00641511"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5</w:t>
        </w:r>
        <w:r w:rsidR="00641511">
          <w:rPr>
            <w:noProof/>
            <w:webHidden/>
          </w:rPr>
          <w:fldChar w:fldCharType="end"/>
        </w:r>
      </w:hyperlink>
    </w:p>
    <w:p w:rsidR="003E550A" w:rsidRPr="00565C9C" w:rsidRDefault="00265771" w:rsidP="00690EE0">
      <w:pPr>
        <w:pStyle w:val="Sumrio2"/>
        <w:tabs>
          <w:tab w:val="left" w:pos="1000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036883" w:history="1">
        <w:r w:rsidR="003E550A" w:rsidRPr="00B94DCC">
          <w:rPr>
            <w:rStyle w:val="Hyperlink"/>
            <w:noProof/>
            <w:lang w:val="pt-BR"/>
          </w:rPr>
          <w:t>4.1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Realizações de Casos de Uso</w:t>
        </w:r>
        <w:r w:rsidR="003E550A">
          <w:rPr>
            <w:noProof/>
            <w:webHidden/>
          </w:rPr>
          <w:tab/>
        </w:r>
        <w:r w:rsidR="00641511"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_Toc321036883 \h </w:instrText>
        </w:r>
        <w:r w:rsidR="00641511">
          <w:rPr>
            <w:noProof/>
            <w:webHidden/>
          </w:rPr>
        </w:r>
        <w:r w:rsidR="00641511"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7</w:t>
        </w:r>
        <w:r w:rsidR="00641511">
          <w:rPr>
            <w:noProof/>
            <w:webHidden/>
          </w:rPr>
          <w:fldChar w:fldCharType="end"/>
        </w:r>
      </w:hyperlink>
    </w:p>
    <w:p w:rsidR="003E550A" w:rsidRPr="00565C9C" w:rsidRDefault="00265771" w:rsidP="00690EE0">
      <w:pPr>
        <w:pStyle w:val="Sumrio1"/>
        <w:tabs>
          <w:tab w:val="left" w:pos="432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036884" w:history="1">
        <w:r w:rsidR="003E550A" w:rsidRPr="00B94DCC">
          <w:rPr>
            <w:rStyle w:val="Hyperlink"/>
            <w:noProof/>
            <w:lang w:val="pt-BR"/>
          </w:rPr>
          <w:t>5.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Visão Lógica</w:t>
        </w:r>
        <w:r w:rsidR="003E550A">
          <w:rPr>
            <w:noProof/>
            <w:webHidden/>
          </w:rPr>
          <w:tab/>
        </w:r>
        <w:r w:rsidR="00641511"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_Toc321036884 \h </w:instrText>
        </w:r>
        <w:r w:rsidR="00641511">
          <w:rPr>
            <w:noProof/>
            <w:webHidden/>
          </w:rPr>
        </w:r>
        <w:r w:rsidR="00641511"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8</w:t>
        </w:r>
        <w:r w:rsidR="00641511">
          <w:rPr>
            <w:noProof/>
            <w:webHidden/>
          </w:rPr>
          <w:fldChar w:fldCharType="end"/>
        </w:r>
      </w:hyperlink>
    </w:p>
    <w:p w:rsidR="003E550A" w:rsidRPr="00565C9C" w:rsidRDefault="00265771" w:rsidP="00690EE0">
      <w:pPr>
        <w:pStyle w:val="Sumrio2"/>
        <w:tabs>
          <w:tab w:val="left" w:pos="1000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036885" w:history="1">
        <w:r w:rsidR="003E550A" w:rsidRPr="00B94DCC">
          <w:rPr>
            <w:rStyle w:val="Hyperlink"/>
            <w:noProof/>
            <w:lang w:val="pt-BR"/>
          </w:rPr>
          <w:t>5.1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Visão Geral</w:t>
        </w:r>
        <w:r w:rsidR="003E550A">
          <w:rPr>
            <w:noProof/>
            <w:webHidden/>
          </w:rPr>
          <w:tab/>
        </w:r>
        <w:r w:rsidR="00641511"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_Toc321036885 \h </w:instrText>
        </w:r>
        <w:r w:rsidR="00641511">
          <w:rPr>
            <w:noProof/>
            <w:webHidden/>
          </w:rPr>
        </w:r>
        <w:r w:rsidR="00641511"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8</w:t>
        </w:r>
        <w:r w:rsidR="00641511">
          <w:rPr>
            <w:noProof/>
            <w:webHidden/>
          </w:rPr>
          <w:fldChar w:fldCharType="end"/>
        </w:r>
      </w:hyperlink>
    </w:p>
    <w:p w:rsidR="003E550A" w:rsidRPr="00565C9C" w:rsidRDefault="00265771" w:rsidP="00690EE0">
      <w:pPr>
        <w:pStyle w:val="Sumrio2"/>
        <w:tabs>
          <w:tab w:val="left" w:pos="1000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036886" w:history="1">
        <w:r w:rsidR="003E550A" w:rsidRPr="00B94DCC">
          <w:rPr>
            <w:rStyle w:val="Hyperlink"/>
            <w:noProof/>
            <w:lang w:val="pt-BR"/>
          </w:rPr>
          <w:t>5.2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Pacotes des Design Significativos do Ponto de Vista da Arquitetura</w:t>
        </w:r>
        <w:r w:rsidR="003E550A">
          <w:rPr>
            <w:noProof/>
            <w:webHidden/>
          </w:rPr>
          <w:tab/>
        </w:r>
        <w:r w:rsidR="00641511"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_Toc321036886 \h </w:instrText>
        </w:r>
        <w:r w:rsidR="00641511">
          <w:rPr>
            <w:noProof/>
            <w:webHidden/>
          </w:rPr>
        </w:r>
        <w:r w:rsidR="00641511"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9</w:t>
        </w:r>
        <w:r w:rsidR="00641511">
          <w:rPr>
            <w:noProof/>
            <w:webHidden/>
          </w:rPr>
          <w:fldChar w:fldCharType="end"/>
        </w:r>
      </w:hyperlink>
    </w:p>
    <w:p w:rsidR="003E550A" w:rsidRPr="00565C9C" w:rsidRDefault="00265771" w:rsidP="00690EE0">
      <w:pPr>
        <w:pStyle w:val="Sumrio2"/>
        <w:tabs>
          <w:tab w:val="left" w:pos="1000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036887" w:history="1">
        <w:r w:rsidR="003E550A" w:rsidRPr="00B94DCC">
          <w:rPr>
            <w:rStyle w:val="Hyperlink"/>
            <w:noProof/>
            <w:lang w:val="pt-BR"/>
          </w:rPr>
          <w:t>5.3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Diagrama de componentes</w:t>
        </w:r>
        <w:r w:rsidR="003E550A">
          <w:rPr>
            <w:noProof/>
            <w:webHidden/>
          </w:rPr>
          <w:tab/>
        </w:r>
        <w:r w:rsidR="00641511"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_Toc321036887 \h </w:instrText>
        </w:r>
        <w:r w:rsidR="00641511">
          <w:rPr>
            <w:noProof/>
            <w:webHidden/>
          </w:rPr>
        </w:r>
        <w:r w:rsidR="00641511"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10</w:t>
        </w:r>
        <w:r w:rsidR="00641511">
          <w:rPr>
            <w:noProof/>
            <w:webHidden/>
          </w:rPr>
          <w:fldChar w:fldCharType="end"/>
        </w:r>
      </w:hyperlink>
    </w:p>
    <w:p w:rsidR="003E550A" w:rsidRPr="00565C9C" w:rsidRDefault="00265771" w:rsidP="00690EE0">
      <w:pPr>
        <w:pStyle w:val="Sumrio1"/>
        <w:tabs>
          <w:tab w:val="left" w:pos="432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036888" w:history="1">
        <w:r w:rsidR="003E550A" w:rsidRPr="00B94DCC">
          <w:rPr>
            <w:rStyle w:val="Hyperlink"/>
            <w:noProof/>
            <w:lang w:val="pt-BR"/>
          </w:rPr>
          <w:t>6.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Visão de Processos</w:t>
        </w:r>
        <w:r w:rsidR="003E550A">
          <w:rPr>
            <w:noProof/>
            <w:webHidden/>
          </w:rPr>
          <w:tab/>
        </w:r>
        <w:r w:rsidR="00641511"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_Toc321036888 \h </w:instrText>
        </w:r>
        <w:r w:rsidR="00641511">
          <w:rPr>
            <w:noProof/>
            <w:webHidden/>
          </w:rPr>
        </w:r>
        <w:r w:rsidR="00641511"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10</w:t>
        </w:r>
        <w:r w:rsidR="00641511">
          <w:rPr>
            <w:noProof/>
            <w:webHidden/>
          </w:rPr>
          <w:fldChar w:fldCharType="end"/>
        </w:r>
      </w:hyperlink>
    </w:p>
    <w:p w:rsidR="003E550A" w:rsidRPr="00565C9C" w:rsidRDefault="00265771" w:rsidP="00690EE0">
      <w:pPr>
        <w:pStyle w:val="Sumrio1"/>
        <w:tabs>
          <w:tab w:val="left" w:pos="432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036889" w:history="1">
        <w:r w:rsidR="003E550A" w:rsidRPr="00B94DCC">
          <w:rPr>
            <w:rStyle w:val="Hyperlink"/>
            <w:noProof/>
            <w:lang w:val="pt-BR"/>
          </w:rPr>
          <w:t>7.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Visão de Implantação</w:t>
        </w:r>
        <w:r w:rsidR="003E550A">
          <w:rPr>
            <w:noProof/>
            <w:webHidden/>
          </w:rPr>
          <w:tab/>
        </w:r>
        <w:r w:rsidR="00641511"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_Toc321036889 \h </w:instrText>
        </w:r>
        <w:r w:rsidR="00641511">
          <w:rPr>
            <w:noProof/>
            <w:webHidden/>
          </w:rPr>
        </w:r>
        <w:r w:rsidR="00641511"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11</w:t>
        </w:r>
        <w:r w:rsidR="00641511">
          <w:rPr>
            <w:noProof/>
            <w:webHidden/>
          </w:rPr>
          <w:fldChar w:fldCharType="end"/>
        </w:r>
      </w:hyperlink>
    </w:p>
    <w:p w:rsidR="003E550A" w:rsidRPr="00565C9C" w:rsidRDefault="00265771" w:rsidP="00690EE0">
      <w:pPr>
        <w:pStyle w:val="Sumrio1"/>
        <w:tabs>
          <w:tab w:val="left" w:pos="432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036890" w:history="1">
        <w:r w:rsidR="003E550A" w:rsidRPr="00B94DCC">
          <w:rPr>
            <w:rStyle w:val="Hyperlink"/>
            <w:noProof/>
            <w:lang w:val="pt-BR"/>
          </w:rPr>
          <w:t>8.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Visão da Implementação</w:t>
        </w:r>
        <w:r w:rsidR="003E550A">
          <w:rPr>
            <w:noProof/>
            <w:webHidden/>
          </w:rPr>
          <w:tab/>
        </w:r>
        <w:r w:rsidR="00641511"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_Toc321036890 \h </w:instrText>
        </w:r>
        <w:r w:rsidR="00641511">
          <w:rPr>
            <w:noProof/>
            <w:webHidden/>
          </w:rPr>
        </w:r>
        <w:r w:rsidR="00641511"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11</w:t>
        </w:r>
        <w:r w:rsidR="00641511">
          <w:rPr>
            <w:noProof/>
            <w:webHidden/>
          </w:rPr>
          <w:fldChar w:fldCharType="end"/>
        </w:r>
      </w:hyperlink>
    </w:p>
    <w:p w:rsidR="003E550A" w:rsidRPr="00565C9C" w:rsidRDefault="00265771" w:rsidP="00690EE0">
      <w:pPr>
        <w:pStyle w:val="Sumrio1"/>
        <w:tabs>
          <w:tab w:val="left" w:pos="432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036891" w:history="1">
        <w:r w:rsidR="003E550A" w:rsidRPr="00B94DCC">
          <w:rPr>
            <w:rStyle w:val="Hyperlink"/>
            <w:noProof/>
            <w:lang w:val="pt-BR"/>
          </w:rPr>
          <w:t>9.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Visão de Dados (opcional)</w:t>
        </w:r>
        <w:r w:rsidR="003E550A">
          <w:rPr>
            <w:noProof/>
            <w:webHidden/>
          </w:rPr>
          <w:tab/>
        </w:r>
        <w:r w:rsidR="00641511"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_Toc321036891 \h </w:instrText>
        </w:r>
        <w:r w:rsidR="00641511">
          <w:rPr>
            <w:noProof/>
            <w:webHidden/>
          </w:rPr>
        </w:r>
        <w:r w:rsidR="00641511"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11</w:t>
        </w:r>
        <w:r w:rsidR="00641511">
          <w:rPr>
            <w:noProof/>
            <w:webHidden/>
          </w:rPr>
          <w:fldChar w:fldCharType="end"/>
        </w:r>
      </w:hyperlink>
    </w:p>
    <w:p w:rsidR="003E550A" w:rsidRPr="00565C9C" w:rsidRDefault="00265771" w:rsidP="00690EE0">
      <w:pPr>
        <w:pStyle w:val="Sumrio1"/>
        <w:tabs>
          <w:tab w:val="left" w:pos="864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036892" w:history="1">
        <w:r w:rsidR="003E550A" w:rsidRPr="00B94DCC">
          <w:rPr>
            <w:rStyle w:val="Hyperlink"/>
            <w:noProof/>
            <w:lang w:val="pt-BR"/>
          </w:rPr>
          <w:t>10.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Tamanho e Desempenho</w:t>
        </w:r>
        <w:r w:rsidR="003E550A">
          <w:rPr>
            <w:noProof/>
            <w:webHidden/>
          </w:rPr>
          <w:tab/>
        </w:r>
        <w:r w:rsidR="00641511"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_Toc321036892 \h </w:instrText>
        </w:r>
        <w:r w:rsidR="00641511">
          <w:rPr>
            <w:noProof/>
            <w:webHidden/>
          </w:rPr>
        </w:r>
        <w:r w:rsidR="00641511"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11</w:t>
        </w:r>
        <w:r w:rsidR="00641511">
          <w:rPr>
            <w:noProof/>
            <w:webHidden/>
          </w:rPr>
          <w:fldChar w:fldCharType="end"/>
        </w:r>
      </w:hyperlink>
    </w:p>
    <w:p w:rsidR="003E550A" w:rsidRPr="00565C9C" w:rsidRDefault="00265771" w:rsidP="00690EE0">
      <w:pPr>
        <w:pStyle w:val="Sumrio1"/>
        <w:tabs>
          <w:tab w:val="left" w:pos="864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036893" w:history="1">
        <w:r w:rsidR="003E550A" w:rsidRPr="00B94DCC">
          <w:rPr>
            <w:rStyle w:val="Hyperlink"/>
            <w:noProof/>
            <w:lang w:val="pt-BR"/>
          </w:rPr>
          <w:t>11.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Qualidade</w:t>
        </w:r>
        <w:r w:rsidR="003E550A">
          <w:rPr>
            <w:noProof/>
            <w:webHidden/>
          </w:rPr>
          <w:tab/>
        </w:r>
        <w:r w:rsidR="00641511"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_Toc321036893 \h </w:instrText>
        </w:r>
        <w:r w:rsidR="00641511">
          <w:rPr>
            <w:noProof/>
            <w:webHidden/>
          </w:rPr>
        </w:r>
        <w:r w:rsidR="00641511"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11</w:t>
        </w:r>
        <w:r w:rsidR="00641511">
          <w:rPr>
            <w:noProof/>
            <w:webHidden/>
          </w:rPr>
          <w:fldChar w:fldCharType="end"/>
        </w:r>
      </w:hyperlink>
    </w:p>
    <w:p w:rsidR="003E550A" w:rsidRPr="00565C9C" w:rsidRDefault="00265771" w:rsidP="00690EE0">
      <w:pPr>
        <w:pStyle w:val="Sumrio1"/>
        <w:tabs>
          <w:tab w:val="left" w:pos="864"/>
        </w:tabs>
        <w:jc w:val="both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036894" w:history="1">
        <w:r w:rsidR="003E550A" w:rsidRPr="00B94DCC">
          <w:rPr>
            <w:rStyle w:val="Hyperlink"/>
            <w:noProof/>
            <w:lang w:val="pt-BR"/>
          </w:rPr>
          <w:t>12.</w:t>
        </w:r>
        <w:r w:rsidR="003E550A" w:rsidRPr="00565C9C">
          <w:rPr>
            <w:rFonts w:ascii="Calibri" w:hAnsi="Calibri"/>
            <w:noProof/>
            <w:snapToGrid/>
            <w:sz w:val="22"/>
            <w:szCs w:val="22"/>
            <w:lang w:val="pt-BR" w:eastAsia="pt-BR"/>
          </w:rPr>
          <w:tab/>
        </w:r>
        <w:r w:rsidR="003E550A" w:rsidRPr="00B94DCC">
          <w:rPr>
            <w:rStyle w:val="Hyperlink"/>
            <w:noProof/>
            <w:lang w:val="pt-BR"/>
          </w:rPr>
          <w:t>Exceções</w:t>
        </w:r>
        <w:r w:rsidR="003E550A">
          <w:rPr>
            <w:noProof/>
            <w:webHidden/>
          </w:rPr>
          <w:tab/>
        </w:r>
        <w:r w:rsidR="00641511">
          <w:rPr>
            <w:noProof/>
            <w:webHidden/>
          </w:rPr>
          <w:fldChar w:fldCharType="begin"/>
        </w:r>
        <w:r w:rsidR="003E550A">
          <w:rPr>
            <w:noProof/>
            <w:webHidden/>
          </w:rPr>
          <w:instrText xml:space="preserve"> PAGEREF _Toc321036894 \h </w:instrText>
        </w:r>
        <w:r w:rsidR="00641511">
          <w:rPr>
            <w:noProof/>
            <w:webHidden/>
          </w:rPr>
        </w:r>
        <w:r w:rsidR="00641511">
          <w:rPr>
            <w:noProof/>
            <w:webHidden/>
          </w:rPr>
          <w:fldChar w:fldCharType="separate"/>
        </w:r>
        <w:r w:rsidR="003E550A">
          <w:rPr>
            <w:noProof/>
            <w:webHidden/>
          </w:rPr>
          <w:t>11</w:t>
        </w:r>
        <w:r w:rsidR="00641511">
          <w:rPr>
            <w:noProof/>
            <w:webHidden/>
          </w:rPr>
          <w:fldChar w:fldCharType="end"/>
        </w:r>
      </w:hyperlink>
    </w:p>
    <w:p w:rsidR="00D311A4" w:rsidRDefault="00641511" w:rsidP="00690EE0">
      <w:pPr>
        <w:jc w:val="both"/>
        <w:rPr>
          <w:lang w:val="pt-BR"/>
        </w:rPr>
      </w:pPr>
      <w:r>
        <w:rPr>
          <w:lang w:val="pt-BR"/>
        </w:rPr>
        <w:fldChar w:fldCharType="end"/>
      </w:r>
    </w:p>
    <w:p w:rsidR="009B4647" w:rsidRDefault="00FC60B1" w:rsidP="00690EE0">
      <w:pPr>
        <w:pStyle w:val="Ttulo"/>
        <w:jc w:val="both"/>
        <w:rPr>
          <w:lang w:val="pt-BR"/>
        </w:rPr>
      </w:pPr>
      <w:r>
        <w:rPr>
          <w:lang w:val="pt-BR"/>
        </w:rPr>
        <w:br w:type="page"/>
      </w:r>
      <w:fldSimple w:instr=" TITLE  \* MERGEFORMAT ">
        <w:r w:rsidR="003E13DD">
          <w:rPr>
            <w:lang w:val="pt-BR"/>
          </w:rPr>
          <w:t>Documento de Arquitetura de Software</w:t>
        </w:r>
      </w:fldSimple>
    </w:p>
    <w:p w:rsidR="009B4647" w:rsidRDefault="00FC60B1" w:rsidP="00690EE0">
      <w:pPr>
        <w:pStyle w:val="Ttulo1"/>
        <w:ind w:left="360" w:hanging="360"/>
        <w:jc w:val="both"/>
        <w:rPr>
          <w:lang w:val="pt-BR"/>
        </w:rPr>
      </w:pPr>
      <w:bookmarkStart w:id="0" w:name="_Toc456598586"/>
      <w:bookmarkStart w:id="1" w:name="_Toc18206175"/>
      <w:bookmarkStart w:id="2" w:name="_Toc321036874"/>
      <w:r>
        <w:rPr>
          <w:lang w:val="pt-BR"/>
        </w:rPr>
        <w:t>Introdução</w:t>
      </w:r>
      <w:bookmarkEnd w:id="0"/>
      <w:bookmarkEnd w:id="1"/>
      <w:bookmarkEnd w:id="2"/>
    </w:p>
    <w:p w:rsidR="00B9385C" w:rsidRPr="00B9385C" w:rsidRDefault="00B9385C" w:rsidP="00690EE0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0"/>
          <w:szCs w:val="20"/>
        </w:rPr>
      </w:pPr>
      <w:bookmarkStart w:id="3" w:name="_Toc456598587"/>
      <w:bookmarkStart w:id="4" w:name="_Toc18206176"/>
      <w:r w:rsidRPr="00B9385C">
        <w:rPr>
          <w:color w:val="000000"/>
          <w:sz w:val="20"/>
          <w:szCs w:val="20"/>
        </w:rPr>
        <w:t xml:space="preserve">Esse documento provê uma visão de alto nível dos objetivos da arquitetura, dos estilos arquiteturais e componentes que foram selecionados para poder implementar as funcionalidades propostas pelos casos de usos levantados do </w:t>
      </w:r>
      <w:r w:rsidR="00962D4D">
        <w:rPr>
          <w:color w:val="000000"/>
          <w:sz w:val="20"/>
          <w:szCs w:val="20"/>
        </w:rPr>
        <w:t>MissM|Fotografia</w:t>
      </w:r>
      <w:r w:rsidR="004F6A48">
        <w:rPr>
          <w:color w:val="000000"/>
          <w:sz w:val="20"/>
          <w:szCs w:val="20"/>
        </w:rPr>
        <w:t>.</w:t>
      </w:r>
    </w:p>
    <w:p w:rsidR="009B4647" w:rsidRDefault="00FC60B1" w:rsidP="00690EE0">
      <w:pPr>
        <w:pStyle w:val="Ttulo2"/>
        <w:jc w:val="both"/>
        <w:rPr>
          <w:lang w:val="pt-BR"/>
        </w:rPr>
      </w:pPr>
      <w:bookmarkStart w:id="5" w:name="_Toc321036875"/>
      <w:r>
        <w:rPr>
          <w:lang w:val="pt-BR"/>
        </w:rPr>
        <w:t>Finalidade</w:t>
      </w:r>
      <w:bookmarkEnd w:id="3"/>
      <w:bookmarkEnd w:id="4"/>
      <w:bookmarkEnd w:id="5"/>
    </w:p>
    <w:p w:rsidR="009B4647" w:rsidRDefault="00B9385C" w:rsidP="00690EE0">
      <w:pPr>
        <w:pStyle w:val="InfoBlue"/>
        <w:jc w:val="both"/>
      </w:pPr>
      <w:bookmarkStart w:id="6" w:name="_Toc456598588"/>
      <w:r w:rsidRPr="00B9385C">
        <w:t xml:space="preserve">Este documento oferece uma visão geral arquitetural abrangente do sistema </w:t>
      </w:r>
      <w:r w:rsidR="00962D4D">
        <w:rPr>
          <w:color w:val="000000"/>
        </w:rPr>
        <w:t>MissM|Fotografia</w:t>
      </w:r>
      <w:r w:rsidRPr="00B9385C">
        <w:t>, usando diversas visões arquiteturais para representar diferentes aspectos do sistema. O objetivo deste documento é capturar e comunicar as decisões arquiteturais significativas que fora</w:t>
      </w:r>
      <w:r w:rsidR="004F6A48">
        <w:t xml:space="preserve">m tomadas em relação ao sistema de Linguagem Unificada de Modelagem </w:t>
      </w:r>
      <w:r w:rsidRPr="00B9385C">
        <w:t xml:space="preserve">(UML – </w:t>
      </w:r>
      <w:r w:rsidRPr="00724639">
        <w:rPr>
          <w:i/>
        </w:rPr>
        <w:t>UnifiedModelingLanguage</w:t>
      </w:r>
      <w:r w:rsidRPr="00B9385C">
        <w:t>).</w:t>
      </w:r>
    </w:p>
    <w:p w:rsidR="009B4647" w:rsidRDefault="00FC60B1" w:rsidP="00690EE0">
      <w:pPr>
        <w:pStyle w:val="Ttulo2"/>
        <w:jc w:val="both"/>
        <w:rPr>
          <w:lang w:val="pt-BR"/>
        </w:rPr>
      </w:pPr>
      <w:bookmarkStart w:id="7" w:name="_Toc18206177"/>
      <w:bookmarkStart w:id="8" w:name="_Toc321036876"/>
      <w:r>
        <w:rPr>
          <w:lang w:val="pt-BR"/>
        </w:rPr>
        <w:t>Escopo</w:t>
      </w:r>
      <w:bookmarkEnd w:id="6"/>
      <w:bookmarkEnd w:id="7"/>
      <w:bookmarkEnd w:id="8"/>
    </w:p>
    <w:p w:rsidR="009B4647" w:rsidRPr="00B9385C" w:rsidRDefault="00B9385C" w:rsidP="00690EE0">
      <w:pPr>
        <w:pStyle w:val="InfoBlue"/>
        <w:jc w:val="both"/>
      </w:pPr>
      <w:bookmarkStart w:id="9" w:name="_Toc456598589"/>
      <w:r w:rsidRPr="00B9385C">
        <w:t xml:space="preserve">Este Documento de Arquitetura de Software é aplicado ao </w:t>
      </w:r>
      <w:r w:rsidR="00962D4D">
        <w:rPr>
          <w:color w:val="000000"/>
        </w:rPr>
        <w:t>MissM|Fotografia</w:t>
      </w:r>
      <w:r w:rsidRPr="00B9385C">
        <w:t xml:space="preserve">, que será desenvolvido pelos alunos </w:t>
      </w:r>
      <w:r w:rsidR="00962D4D">
        <w:t xml:space="preserve">Breno dos Reis, Tarcísio Oliveira e Victor Menezes </w:t>
      </w:r>
      <w:r w:rsidRPr="00B9385C">
        <w:t>do curs</w:t>
      </w:r>
      <w:r w:rsidR="00570B6E">
        <w:t>o de Sistemas de Informação da U</w:t>
      </w:r>
      <w:r w:rsidRPr="00B9385C">
        <w:t>niversidade Federal de Sergipe como projeto da disciplina Engenharia de Software II.</w:t>
      </w:r>
    </w:p>
    <w:p w:rsidR="009B4647" w:rsidRDefault="00FC60B1" w:rsidP="00690EE0">
      <w:pPr>
        <w:pStyle w:val="Ttulo2"/>
        <w:jc w:val="both"/>
        <w:rPr>
          <w:lang w:val="pt-BR"/>
        </w:rPr>
      </w:pPr>
      <w:bookmarkStart w:id="10" w:name="_Toc18206178"/>
      <w:bookmarkStart w:id="11" w:name="_Toc321036877"/>
      <w:r>
        <w:rPr>
          <w:lang w:val="pt-BR"/>
        </w:rPr>
        <w:t>Definições, Acrônimos e Abreviações</w:t>
      </w:r>
      <w:bookmarkEnd w:id="9"/>
      <w:bookmarkEnd w:id="10"/>
      <w:bookmarkEnd w:id="11"/>
    </w:p>
    <w:p w:rsidR="009B4647" w:rsidRDefault="00B9385C" w:rsidP="00690EE0">
      <w:pPr>
        <w:pStyle w:val="InfoBlue"/>
        <w:jc w:val="both"/>
      </w:pPr>
      <w:r w:rsidRPr="00B9385C">
        <w:t>Todas as definições juntamente com os termos, acrônimos e abreviações necessárias à adequada interpretação e entendimento deste documento podem ser encontradas no documento de Glossário do Projeto.</w:t>
      </w:r>
    </w:p>
    <w:p w:rsidR="009B4647" w:rsidRDefault="00FC60B1" w:rsidP="00690EE0">
      <w:pPr>
        <w:pStyle w:val="Ttulo2"/>
        <w:jc w:val="both"/>
        <w:rPr>
          <w:lang w:val="pt-BR"/>
        </w:rPr>
      </w:pPr>
      <w:bookmarkStart w:id="12" w:name="_Toc456598590"/>
      <w:bookmarkStart w:id="13" w:name="_Toc18206179"/>
      <w:bookmarkStart w:id="14" w:name="_Toc321036878"/>
      <w:r>
        <w:rPr>
          <w:lang w:val="pt-BR"/>
        </w:rPr>
        <w:t>Referências</w:t>
      </w:r>
      <w:bookmarkEnd w:id="12"/>
      <w:bookmarkEnd w:id="13"/>
      <w:bookmarkEnd w:id="14"/>
    </w:p>
    <w:p w:rsidR="00B9385C" w:rsidRDefault="00B9385C" w:rsidP="00690EE0">
      <w:pPr>
        <w:pStyle w:val="InfoBlue"/>
        <w:jc w:val="both"/>
      </w:pPr>
      <w:r>
        <w:t>Os seguintes documentos foram utilizados como referência para a elaboração do documento arquitetura:</w:t>
      </w:r>
    </w:p>
    <w:p w:rsidR="00B9385C" w:rsidRDefault="00B9385C" w:rsidP="00690EE0">
      <w:pPr>
        <w:pStyle w:val="InfoBlue"/>
        <w:numPr>
          <w:ilvl w:val="0"/>
          <w:numId w:val="22"/>
        </w:numPr>
        <w:jc w:val="both"/>
      </w:pPr>
      <w:r>
        <w:t xml:space="preserve">Modelo de Análise </w:t>
      </w:r>
    </w:p>
    <w:p w:rsidR="00B9385C" w:rsidRDefault="00B9385C" w:rsidP="00690EE0">
      <w:pPr>
        <w:pStyle w:val="InfoBlue"/>
        <w:numPr>
          <w:ilvl w:val="0"/>
          <w:numId w:val="22"/>
        </w:numPr>
        <w:jc w:val="both"/>
      </w:pPr>
      <w:r>
        <w:t>Modelo de Regra de Negócio</w:t>
      </w:r>
    </w:p>
    <w:p w:rsidR="00B9385C" w:rsidRDefault="00B9385C" w:rsidP="00690EE0">
      <w:pPr>
        <w:pStyle w:val="InfoBlue"/>
        <w:numPr>
          <w:ilvl w:val="0"/>
          <w:numId w:val="22"/>
        </w:numPr>
        <w:jc w:val="both"/>
      </w:pPr>
      <w:r>
        <w:t>Modelo de Casos de Uso</w:t>
      </w:r>
    </w:p>
    <w:p w:rsidR="00B9385C" w:rsidRDefault="00B9385C" w:rsidP="00690EE0">
      <w:pPr>
        <w:pStyle w:val="InfoBlue"/>
        <w:numPr>
          <w:ilvl w:val="0"/>
          <w:numId w:val="22"/>
        </w:numPr>
        <w:jc w:val="both"/>
      </w:pPr>
      <w:r>
        <w:t>Descrição de Casos de Uso</w:t>
      </w:r>
    </w:p>
    <w:p w:rsidR="009B4647" w:rsidRDefault="00B9385C" w:rsidP="00690EE0">
      <w:pPr>
        <w:pStyle w:val="InfoBlue"/>
        <w:numPr>
          <w:ilvl w:val="0"/>
          <w:numId w:val="22"/>
        </w:numPr>
        <w:jc w:val="both"/>
      </w:pPr>
      <w:r>
        <w:t>Documento de Requisitos Funcionais e Não Funcionais</w:t>
      </w:r>
    </w:p>
    <w:p w:rsidR="00B9385C" w:rsidRPr="00CD12E4" w:rsidRDefault="00B9385C" w:rsidP="00690EE0">
      <w:pPr>
        <w:pStyle w:val="Corpodetexto"/>
        <w:numPr>
          <w:ilvl w:val="0"/>
          <w:numId w:val="22"/>
        </w:numPr>
        <w:jc w:val="both"/>
        <w:rPr>
          <w:i/>
          <w:lang w:val="pt-BR"/>
        </w:rPr>
      </w:pPr>
      <w:r w:rsidRPr="00CD12E4">
        <w:rPr>
          <w:i/>
          <w:lang w:val="pt-BR"/>
        </w:rPr>
        <w:t>RationalUnifiedProcess</w:t>
      </w:r>
    </w:p>
    <w:p w:rsidR="009B4647" w:rsidRDefault="00FC60B1" w:rsidP="00690EE0">
      <w:pPr>
        <w:pStyle w:val="Ttulo2"/>
        <w:jc w:val="both"/>
        <w:rPr>
          <w:lang w:val="pt-BR"/>
        </w:rPr>
      </w:pPr>
      <w:bookmarkStart w:id="15" w:name="_Toc456598591"/>
      <w:bookmarkStart w:id="16" w:name="_Toc18206180"/>
      <w:bookmarkStart w:id="17" w:name="_Toc321036879"/>
      <w:r>
        <w:rPr>
          <w:lang w:val="pt-BR"/>
        </w:rPr>
        <w:t>Visão Geral</w:t>
      </w:r>
      <w:bookmarkEnd w:id="15"/>
      <w:bookmarkEnd w:id="16"/>
      <w:bookmarkEnd w:id="17"/>
    </w:p>
    <w:p w:rsidR="00B9385C" w:rsidRDefault="00B9385C" w:rsidP="00690EE0">
      <w:pPr>
        <w:pStyle w:val="InfoBlue"/>
        <w:jc w:val="both"/>
      </w:pPr>
      <w:r>
        <w:t>Com o objetivo de cobrir todos os aspectos da arquitetura, esse documento contém as seguintes subseções:</w:t>
      </w:r>
    </w:p>
    <w:p w:rsidR="00B9385C" w:rsidRDefault="0053360D" w:rsidP="00690EE0">
      <w:pPr>
        <w:pStyle w:val="InfoBlue"/>
        <w:numPr>
          <w:ilvl w:val="0"/>
          <w:numId w:val="23"/>
        </w:numPr>
        <w:jc w:val="both"/>
      </w:pPr>
      <w:r>
        <w:t>Subseção 1</w:t>
      </w:r>
      <w:r w:rsidR="00B9385C">
        <w:t>: Descreve o uso de cada visão;</w:t>
      </w:r>
    </w:p>
    <w:p w:rsidR="00B9385C" w:rsidRDefault="0053360D" w:rsidP="00690EE0">
      <w:pPr>
        <w:pStyle w:val="InfoBlue"/>
        <w:numPr>
          <w:ilvl w:val="0"/>
          <w:numId w:val="23"/>
        </w:numPr>
        <w:jc w:val="both"/>
      </w:pPr>
      <w:r>
        <w:t>Subseção 2</w:t>
      </w:r>
      <w:r w:rsidR="00B9385C">
        <w:t>: Descreve as restrições arquiteturais do sistema;</w:t>
      </w:r>
    </w:p>
    <w:p w:rsidR="00B9385C" w:rsidRDefault="0053360D" w:rsidP="00690EE0">
      <w:pPr>
        <w:pStyle w:val="InfoBlue"/>
        <w:numPr>
          <w:ilvl w:val="0"/>
          <w:numId w:val="23"/>
        </w:numPr>
        <w:jc w:val="both"/>
      </w:pPr>
      <w:r>
        <w:t>Subseção 3</w:t>
      </w:r>
      <w:r w:rsidR="00B9385C">
        <w:t>: Descreve os requisitos funcionais que causam significante impacto na arquitetura;</w:t>
      </w:r>
    </w:p>
    <w:p w:rsidR="00B9385C" w:rsidRDefault="0053360D" w:rsidP="00690EE0">
      <w:pPr>
        <w:pStyle w:val="InfoBlue"/>
        <w:numPr>
          <w:ilvl w:val="0"/>
          <w:numId w:val="23"/>
        </w:numPr>
        <w:jc w:val="both"/>
      </w:pPr>
      <w:r>
        <w:t>Subseção 4</w:t>
      </w:r>
      <w:r w:rsidR="00B9385C">
        <w:t>: Descreve a visão lógica da arquitetura;</w:t>
      </w:r>
    </w:p>
    <w:p w:rsidR="00B9385C" w:rsidRDefault="0053360D" w:rsidP="00690EE0">
      <w:pPr>
        <w:pStyle w:val="InfoBlue"/>
        <w:numPr>
          <w:ilvl w:val="0"/>
          <w:numId w:val="23"/>
        </w:numPr>
        <w:jc w:val="both"/>
      </w:pPr>
      <w:r>
        <w:t>Subseção 5</w:t>
      </w:r>
      <w:r w:rsidR="00B9385C">
        <w:t>: Descreve a visão de processos;</w:t>
      </w:r>
    </w:p>
    <w:p w:rsidR="00B9385C" w:rsidRDefault="00B9385C" w:rsidP="00690EE0">
      <w:pPr>
        <w:pStyle w:val="InfoBlue"/>
        <w:numPr>
          <w:ilvl w:val="0"/>
          <w:numId w:val="23"/>
        </w:numPr>
        <w:jc w:val="both"/>
      </w:pPr>
      <w:r>
        <w:t xml:space="preserve">Subseção </w:t>
      </w:r>
      <w:r w:rsidR="0053360D">
        <w:t>6</w:t>
      </w:r>
      <w:r w:rsidR="004F6A48">
        <w:t>: Descreve a visão de implanta</w:t>
      </w:r>
      <w:r>
        <w:t>ção;</w:t>
      </w:r>
    </w:p>
    <w:p w:rsidR="00B9385C" w:rsidRDefault="0053360D" w:rsidP="00690EE0">
      <w:pPr>
        <w:pStyle w:val="InfoBlue"/>
        <w:numPr>
          <w:ilvl w:val="0"/>
          <w:numId w:val="23"/>
        </w:numPr>
        <w:jc w:val="both"/>
      </w:pPr>
      <w:r>
        <w:t>Subseção 7</w:t>
      </w:r>
      <w:r w:rsidR="00B9385C">
        <w:t>: Descreve a visão de implementação;</w:t>
      </w:r>
    </w:p>
    <w:p w:rsidR="00B9385C" w:rsidRDefault="0053360D" w:rsidP="00690EE0">
      <w:pPr>
        <w:pStyle w:val="InfoBlue"/>
        <w:numPr>
          <w:ilvl w:val="0"/>
          <w:numId w:val="23"/>
        </w:numPr>
        <w:jc w:val="both"/>
      </w:pPr>
      <w:r>
        <w:t>Subseção 8</w:t>
      </w:r>
      <w:r w:rsidR="00B9385C">
        <w:t>: Descreve a visão de dados;</w:t>
      </w:r>
    </w:p>
    <w:p w:rsidR="00B9385C" w:rsidRDefault="0053360D" w:rsidP="00690EE0">
      <w:pPr>
        <w:pStyle w:val="InfoBlue"/>
        <w:numPr>
          <w:ilvl w:val="0"/>
          <w:numId w:val="23"/>
        </w:numPr>
        <w:jc w:val="both"/>
      </w:pPr>
      <w:r>
        <w:t>Subseção 9</w:t>
      </w:r>
      <w:r w:rsidR="00B9385C">
        <w:t>: Descreve as principais características de dimensionamento do software que têm um impacto na arquitetura;</w:t>
      </w:r>
    </w:p>
    <w:p w:rsidR="009B4647" w:rsidRDefault="0053360D" w:rsidP="00690EE0">
      <w:pPr>
        <w:pStyle w:val="InfoBlue"/>
        <w:numPr>
          <w:ilvl w:val="0"/>
          <w:numId w:val="23"/>
        </w:numPr>
        <w:jc w:val="both"/>
      </w:pPr>
      <w:r>
        <w:lastRenderedPageBreak/>
        <w:t>Subseção 10</w:t>
      </w:r>
      <w:r w:rsidR="00B9385C">
        <w:t>: Descreve como a arquitetura do software contribui para todos os recursos.</w:t>
      </w:r>
    </w:p>
    <w:p w:rsidR="00B9385C" w:rsidRDefault="0053360D" w:rsidP="00690EE0">
      <w:pPr>
        <w:pStyle w:val="InfoBlue"/>
        <w:numPr>
          <w:ilvl w:val="0"/>
          <w:numId w:val="23"/>
        </w:numPr>
        <w:jc w:val="both"/>
      </w:pPr>
      <w:r>
        <w:t>Subseção 11</w:t>
      </w:r>
      <w:r w:rsidR="00B9385C">
        <w:t>: Mostra a hierarquia de exceções.</w:t>
      </w:r>
    </w:p>
    <w:p w:rsidR="009B4647" w:rsidRDefault="00FC60B1" w:rsidP="00690EE0">
      <w:pPr>
        <w:pStyle w:val="Ttulo1"/>
        <w:ind w:left="360" w:hanging="360"/>
        <w:jc w:val="both"/>
        <w:rPr>
          <w:sz w:val="20"/>
          <w:szCs w:val="20"/>
          <w:lang w:val="pt-BR"/>
        </w:rPr>
      </w:pPr>
      <w:bookmarkStart w:id="18" w:name="_Toc18206181"/>
      <w:bookmarkStart w:id="19" w:name="_Toc321036880"/>
      <w:r>
        <w:rPr>
          <w:sz w:val="20"/>
          <w:szCs w:val="20"/>
          <w:lang w:val="pt-BR"/>
        </w:rPr>
        <w:t>Representação Arquitetural</w:t>
      </w:r>
      <w:bookmarkEnd w:id="18"/>
      <w:bookmarkEnd w:id="19"/>
    </w:p>
    <w:p w:rsidR="00B9385C" w:rsidRDefault="00B9385C" w:rsidP="00690EE0">
      <w:pPr>
        <w:pStyle w:val="InfoBlue"/>
        <w:jc w:val="both"/>
      </w:pPr>
      <w:r>
        <w:t xml:space="preserve">Este documento apresenta a arquitetura como uma série de visualizações, mencionadas acima. Essas visões são apresentadas como Modelos do StarUML e utiliza a Linguagem Unificada de Modelagem (UML – </w:t>
      </w:r>
      <w:r w:rsidRPr="00CD12E4">
        <w:rPr>
          <w:i/>
        </w:rPr>
        <w:t>UnifiedModelingLanguage).</w:t>
      </w:r>
    </w:p>
    <w:p w:rsidR="00B9385C" w:rsidRDefault="00B9385C" w:rsidP="00690EE0">
      <w:pPr>
        <w:pStyle w:val="InfoBlue"/>
        <w:jc w:val="both"/>
      </w:pPr>
      <w:r>
        <w:t>Para representar a arquitetura do software foram utilizados como base os seguintes estilos arquiteturais:</w:t>
      </w:r>
    </w:p>
    <w:p w:rsidR="00B9385C" w:rsidRDefault="00B9385C" w:rsidP="00690EE0">
      <w:pPr>
        <w:pStyle w:val="InfoBlue"/>
        <w:numPr>
          <w:ilvl w:val="0"/>
          <w:numId w:val="24"/>
        </w:numPr>
        <w:jc w:val="both"/>
      </w:pPr>
      <w:r>
        <w:t>Camadas;</w:t>
      </w:r>
    </w:p>
    <w:p w:rsidR="00B9385C" w:rsidRDefault="00B9385C" w:rsidP="00690EE0">
      <w:pPr>
        <w:pStyle w:val="InfoBlue"/>
        <w:numPr>
          <w:ilvl w:val="0"/>
          <w:numId w:val="24"/>
        </w:numPr>
        <w:jc w:val="both"/>
      </w:pPr>
      <w:r>
        <w:t>Cliente-Servidor;</w:t>
      </w:r>
    </w:p>
    <w:p w:rsidR="00B9385C" w:rsidRDefault="00B9385C" w:rsidP="00690EE0">
      <w:pPr>
        <w:pStyle w:val="InfoBlue"/>
        <w:numPr>
          <w:ilvl w:val="0"/>
          <w:numId w:val="24"/>
        </w:numPr>
        <w:jc w:val="both"/>
      </w:pPr>
      <w:r>
        <w:t>Subrotinas;</w:t>
      </w:r>
    </w:p>
    <w:p w:rsidR="00B9385C" w:rsidRDefault="00B9385C" w:rsidP="00690EE0">
      <w:pPr>
        <w:pStyle w:val="InfoBlue"/>
        <w:numPr>
          <w:ilvl w:val="0"/>
          <w:numId w:val="24"/>
        </w:numPr>
        <w:jc w:val="both"/>
      </w:pPr>
      <w:r>
        <w:t>Baseado em Eventos;</w:t>
      </w:r>
    </w:p>
    <w:p w:rsidR="009B4647" w:rsidRDefault="00B9385C" w:rsidP="00690EE0">
      <w:pPr>
        <w:pStyle w:val="InfoBlue"/>
        <w:numPr>
          <w:ilvl w:val="0"/>
          <w:numId w:val="24"/>
        </w:numPr>
        <w:jc w:val="both"/>
      </w:pPr>
      <w:r>
        <w:t>Repositório de banco de dados.</w:t>
      </w:r>
    </w:p>
    <w:p w:rsidR="009B4647" w:rsidRDefault="00FC60B1" w:rsidP="00690EE0">
      <w:pPr>
        <w:pStyle w:val="Ttulo1"/>
        <w:ind w:left="360" w:hanging="360"/>
        <w:jc w:val="both"/>
        <w:rPr>
          <w:lang w:val="pt-BR"/>
        </w:rPr>
      </w:pPr>
      <w:bookmarkStart w:id="20" w:name="_Toc18206182"/>
      <w:bookmarkStart w:id="21" w:name="_Toc321036881"/>
      <w:r>
        <w:rPr>
          <w:lang w:val="pt-BR"/>
        </w:rPr>
        <w:t>Metas e Restrições da Arquitetura</w:t>
      </w:r>
      <w:bookmarkEnd w:id="20"/>
      <w:bookmarkEnd w:id="21"/>
    </w:p>
    <w:p w:rsidR="00B9385C" w:rsidRDefault="00B9385C" w:rsidP="00690EE0">
      <w:pPr>
        <w:pStyle w:val="InfoBlue"/>
        <w:jc w:val="both"/>
      </w:pPr>
      <w:r>
        <w:t>Para que o software tenha um comportamento esperado pelos stakeholders ele deve as seguintes restrições:</w:t>
      </w:r>
    </w:p>
    <w:p w:rsidR="00B9385C" w:rsidRDefault="00B9385C" w:rsidP="00690EE0">
      <w:pPr>
        <w:pStyle w:val="InfoBlue"/>
        <w:numPr>
          <w:ilvl w:val="0"/>
          <w:numId w:val="25"/>
        </w:numPr>
        <w:jc w:val="both"/>
      </w:pPr>
      <w:r>
        <w:t xml:space="preserve">O sistema deve permitir a execução nos principais browsers disponíveis como por exemplo: </w:t>
      </w:r>
      <w:r w:rsidRPr="00CD12E4">
        <w:rPr>
          <w:i/>
        </w:rPr>
        <w:t>Mozilla Firefox, Chrome, Internet Explorer</w:t>
      </w:r>
      <w:r>
        <w:t>;</w:t>
      </w:r>
    </w:p>
    <w:p w:rsidR="00B9385C" w:rsidRDefault="00B9385C" w:rsidP="00690EE0">
      <w:pPr>
        <w:pStyle w:val="InfoBlue"/>
        <w:numPr>
          <w:ilvl w:val="0"/>
          <w:numId w:val="25"/>
        </w:numPr>
        <w:jc w:val="both"/>
      </w:pPr>
      <w:r>
        <w:t>O s</w:t>
      </w:r>
      <w:r w:rsidR="00D17B84">
        <w:t>istema será implementado seguindo</w:t>
      </w:r>
      <w:r>
        <w:t xml:space="preserve"> a arquitetura .NET, usando como linguagem o C#;</w:t>
      </w:r>
    </w:p>
    <w:p w:rsidR="00B9385C" w:rsidRDefault="00B9385C" w:rsidP="00690EE0">
      <w:pPr>
        <w:pStyle w:val="InfoBlue"/>
        <w:numPr>
          <w:ilvl w:val="0"/>
          <w:numId w:val="25"/>
        </w:numPr>
        <w:jc w:val="both"/>
      </w:pPr>
      <w:r>
        <w:t xml:space="preserve">O sistema terá os seus dados persistidos no banco de dados </w:t>
      </w:r>
      <w:r w:rsidR="00D17B84">
        <w:t>MySQL</w:t>
      </w:r>
      <w:r>
        <w:t>;</w:t>
      </w:r>
    </w:p>
    <w:p w:rsidR="009B4647" w:rsidRDefault="00B9385C" w:rsidP="00690EE0">
      <w:pPr>
        <w:pStyle w:val="InfoBlue"/>
        <w:numPr>
          <w:ilvl w:val="0"/>
          <w:numId w:val="25"/>
        </w:numPr>
        <w:jc w:val="both"/>
      </w:pPr>
      <w:r>
        <w:t>Apenas</w:t>
      </w:r>
      <w:r w:rsidR="00D158DD">
        <w:t xml:space="preserve"> usuários autenticados podem</w:t>
      </w:r>
      <w:r>
        <w:t xml:space="preserve"> acessar o sistema.</w:t>
      </w:r>
    </w:p>
    <w:p w:rsidR="009B4647" w:rsidRDefault="00FC60B1" w:rsidP="00690EE0">
      <w:pPr>
        <w:pStyle w:val="Ttulo1"/>
        <w:ind w:left="360" w:hanging="360"/>
        <w:jc w:val="both"/>
        <w:rPr>
          <w:lang w:val="pt-BR"/>
        </w:rPr>
      </w:pPr>
      <w:bookmarkStart w:id="22" w:name="_Toc18206183"/>
      <w:bookmarkStart w:id="23" w:name="_Toc321036882"/>
      <w:r>
        <w:rPr>
          <w:lang w:val="pt-BR"/>
        </w:rPr>
        <w:t>Visão de Casos de Uso</w:t>
      </w:r>
      <w:bookmarkEnd w:id="22"/>
      <w:bookmarkEnd w:id="23"/>
    </w:p>
    <w:p w:rsidR="00B9385C" w:rsidRDefault="00B9385C" w:rsidP="00690EE0">
      <w:pPr>
        <w:pStyle w:val="InfoBlue"/>
        <w:jc w:val="both"/>
      </w:pPr>
      <w:r>
        <w:t xml:space="preserve">Nessa seção serão listados os casos de uso que </w:t>
      </w:r>
      <w:r w:rsidR="006B0B6E">
        <w:t>est</w:t>
      </w:r>
      <w:r>
        <w:t>ão representados</w:t>
      </w:r>
      <w:r w:rsidR="004F6A48">
        <w:t xml:space="preserve"> no </w:t>
      </w:r>
      <w:r>
        <w:t>modelo de casos de uso. Esses casos de uso são:</w:t>
      </w:r>
    </w:p>
    <w:p w:rsidR="00B9385C" w:rsidRDefault="00B9385C" w:rsidP="00690EE0">
      <w:pPr>
        <w:pStyle w:val="InfoBlue"/>
        <w:numPr>
          <w:ilvl w:val="0"/>
          <w:numId w:val="26"/>
        </w:numPr>
        <w:jc w:val="both"/>
      </w:pPr>
      <w:r>
        <w:t>CSU01</w:t>
      </w:r>
      <w:r w:rsidR="00D158DD">
        <w:t xml:space="preserve"> –</w:t>
      </w:r>
      <w:r w:rsidR="00D158DD" w:rsidRPr="00D158DD">
        <w:t xml:space="preserve"> </w:t>
      </w:r>
      <w:r w:rsidR="00D158DD">
        <w:t>Autenticar Usuário</w:t>
      </w:r>
      <w:r>
        <w:t>;</w:t>
      </w:r>
    </w:p>
    <w:p w:rsidR="00B9385C" w:rsidRDefault="00B9385C" w:rsidP="00690EE0">
      <w:pPr>
        <w:pStyle w:val="InfoBlue"/>
        <w:numPr>
          <w:ilvl w:val="0"/>
          <w:numId w:val="26"/>
        </w:numPr>
        <w:jc w:val="both"/>
      </w:pPr>
      <w:r>
        <w:t>CSU02</w:t>
      </w:r>
      <w:r w:rsidR="00D158DD">
        <w:t xml:space="preserve"> – Manter Serviço</w:t>
      </w:r>
      <w:r>
        <w:t>;</w:t>
      </w:r>
    </w:p>
    <w:p w:rsidR="00B9385C" w:rsidRDefault="00D158DD" w:rsidP="00690EE0">
      <w:pPr>
        <w:pStyle w:val="InfoBlue"/>
        <w:numPr>
          <w:ilvl w:val="0"/>
          <w:numId w:val="26"/>
        </w:numPr>
        <w:jc w:val="both"/>
      </w:pPr>
      <w:r>
        <w:t>CSU03 – Manter Pagamento</w:t>
      </w:r>
      <w:r w:rsidR="00B9385C">
        <w:t>;</w:t>
      </w:r>
    </w:p>
    <w:p w:rsidR="00B9385C" w:rsidRDefault="00D158DD" w:rsidP="00690EE0">
      <w:pPr>
        <w:pStyle w:val="InfoBlue"/>
        <w:numPr>
          <w:ilvl w:val="0"/>
          <w:numId w:val="26"/>
        </w:numPr>
        <w:jc w:val="both"/>
      </w:pPr>
      <w:r>
        <w:t>CSU04 – Manter Evento</w:t>
      </w:r>
      <w:r w:rsidR="00B9385C">
        <w:t>;</w:t>
      </w:r>
    </w:p>
    <w:p w:rsidR="00B9385C" w:rsidRDefault="00D158DD" w:rsidP="00690EE0">
      <w:pPr>
        <w:pStyle w:val="InfoBlue"/>
        <w:numPr>
          <w:ilvl w:val="0"/>
          <w:numId w:val="26"/>
        </w:numPr>
        <w:jc w:val="both"/>
      </w:pPr>
      <w:r>
        <w:t>CSU05 – Gerar Relatório</w:t>
      </w:r>
      <w:r w:rsidR="00B9385C">
        <w:t>;</w:t>
      </w:r>
    </w:p>
    <w:p w:rsidR="00B9385C" w:rsidRDefault="00B9385C" w:rsidP="00690EE0">
      <w:pPr>
        <w:pStyle w:val="InfoBlue"/>
        <w:numPr>
          <w:ilvl w:val="0"/>
          <w:numId w:val="26"/>
        </w:numPr>
        <w:jc w:val="both"/>
      </w:pPr>
      <w:r>
        <w:t>CSU0</w:t>
      </w:r>
      <w:r w:rsidR="00D158DD">
        <w:t xml:space="preserve">6 – </w:t>
      </w:r>
      <w:r>
        <w:t xml:space="preserve">Manter </w:t>
      </w:r>
      <w:r w:rsidR="00D158DD">
        <w:t>Tipos de Evento</w:t>
      </w:r>
      <w:r>
        <w:t>;</w:t>
      </w:r>
    </w:p>
    <w:p w:rsidR="00B9385C" w:rsidRDefault="00D158DD" w:rsidP="00690EE0">
      <w:pPr>
        <w:pStyle w:val="InfoBlue"/>
        <w:numPr>
          <w:ilvl w:val="0"/>
          <w:numId w:val="26"/>
        </w:numPr>
        <w:jc w:val="both"/>
      </w:pPr>
      <w:r>
        <w:t>CSU07 – Manter Fotos</w:t>
      </w:r>
      <w:r w:rsidR="00B9385C">
        <w:t>;</w:t>
      </w:r>
    </w:p>
    <w:p w:rsidR="00B9385C" w:rsidRDefault="00D158DD" w:rsidP="00690EE0">
      <w:pPr>
        <w:pStyle w:val="InfoBlue"/>
        <w:numPr>
          <w:ilvl w:val="0"/>
          <w:numId w:val="26"/>
        </w:numPr>
        <w:jc w:val="both"/>
      </w:pPr>
      <w:r>
        <w:t>CSU08 – Manter Cliente</w:t>
      </w:r>
      <w:r w:rsidR="00B9385C">
        <w:t>;</w:t>
      </w:r>
    </w:p>
    <w:p w:rsidR="00B9385C" w:rsidRDefault="00D158DD" w:rsidP="00690EE0">
      <w:pPr>
        <w:pStyle w:val="InfoBlue"/>
        <w:numPr>
          <w:ilvl w:val="0"/>
          <w:numId w:val="26"/>
        </w:numPr>
        <w:jc w:val="both"/>
      </w:pPr>
      <w:r>
        <w:t xml:space="preserve">CSU09 – </w:t>
      </w:r>
      <w:r w:rsidR="007938B3">
        <w:t>Manter</w:t>
      </w:r>
      <w:r>
        <w:t xml:space="preserve"> Orçamento</w:t>
      </w:r>
      <w:r w:rsidR="00B9385C">
        <w:t>;</w:t>
      </w:r>
    </w:p>
    <w:p w:rsidR="00D158DD" w:rsidRDefault="00D158DD" w:rsidP="00D158DD">
      <w:pPr>
        <w:pStyle w:val="InfoBlue"/>
        <w:numPr>
          <w:ilvl w:val="0"/>
          <w:numId w:val="26"/>
        </w:numPr>
        <w:jc w:val="both"/>
      </w:pPr>
      <w:r>
        <w:t>CSU</w:t>
      </w:r>
      <w:r>
        <w:t>1</w:t>
      </w:r>
      <w:r>
        <w:t xml:space="preserve">0 – Manter </w:t>
      </w:r>
      <w:r>
        <w:t>Produto</w:t>
      </w:r>
      <w:r>
        <w:t>;</w:t>
      </w:r>
    </w:p>
    <w:p w:rsidR="00D158DD" w:rsidRDefault="00D158DD" w:rsidP="00D158DD">
      <w:pPr>
        <w:pStyle w:val="InfoBlue"/>
        <w:numPr>
          <w:ilvl w:val="0"/>
          <w:numId w:val="26"/>
        </w:numPr>
        <w:jc w:val="both"/>
      </w:pPr>
      <w:r>
        <w:t>CSU</w:t>
      </w:r>
      <w:r>
        <w:t>11</w:t>
      </w:r>
      <w:r>
        <w:t xml:space="preserve"> – Manter </w:t>
      </w:r>
      <w:r>
        <w:t>Contrato</w:t>
      </w:r>
      <w:r>
        <w:t>;</w:t>
      </w:r>
    </w:p>
    <w:p w:rsidR="00D158DD" w:rsidRDefault="00D158DD" w:rsidP="00D158DD">
      <w:pPr>
        <w:pStyle w:val="InfoBlue"/>
        <w:numPr>
          <w:ilvl w:val="0"/>
          <w:numId w:val="26"/>
        </w:numPr>
        <w:jc w:val="both"/>
      </w:pPr>
      <w:r>
        <w:t>CSU</w:t>
      </w:r>
      <w:r>
        <w:t>12</w:t>
      </w:r>
      <w:r>
        <w:t xml:space="preserve"> – Manter </w:t>
      </w:r>
      <w:r>
        <w:t>Agenda</w:t>
      </w:r>
      <w:r>
        <w:t>;</w:t>
      </w:r>
    </w:p>
    <w:p w:rsidR="00D158DD" w:rsidRDefault="00D158DD" w:rsidP="00D158DD">
      <w:pPr>
        <w:pStyle w:val="InfoBlue"/>
        <w:numPr>
          <w:ilvl w:val="0"/>
          <w:numId w:val="26"/>
        </w:numPr>
        <w:jc w:val="both"/>
      </w:pPr>
      <w:r>
        <w:t>CSU</w:t>
      </w:r>
      <w:r>
        <w:t>13</w:t>
      </w:r>
      <w:r>
        <w:t xml:space="preserve"> – Manter </w:t>
      </w:r>
      <w:r>
        <w:t>Funcionário</w:t>
      </w:r>
      <w:r>
        <w:t>;</w:t>
      </w:r>
    </w:p>
    <w:p w:rsidR="00D158DD" w:rsidRPr="00D158DD" w:rsidRDefault="00D158DD" w:rsidP="00D158DD">
      <w:pPr>
        <w:pStyle w:val="Corpodetexto"/>
        <w:ind w:left="1440"/>
        <w:rPr>
          <w:lang w:val="pt-BR"/>
        </w:rPr>
      </w:pPr>
    </w:p>
    <w:p w:rsidR="00D158DD" w:rsidRPr="00D158DD" w:rsidRDefault="00D158DD" w:rsidP="00D158DD">
      <w:pPr>
        <w:pStyle w:val="Corpodetexto"/>
        <w:rPr>
          <w:lang w:val="pt-BR"/>
        </w:rPr>
      </w:pPr>
    </w:p>
    <w:p w:rsidR="00D158DD" w:rsidRPr="006538CF" w:rsidRDefault="00D158DD" w:rsidP="00D158DD">
      <w:pPr>
        <w:pStyle w:val="Corpodetexto"/>
        <w:rPr>
          <w:lang w:val="pt-BR"/>
        </w:rPr>
      </w:pPr>
    </w:p>
    <w:p w:rsidR="00B9385C" w:rsidRPr="00655DC2" w:rsidRDefault="00655DC2" w:rsidP="00690EE0">
      <w:pPr>
        <w:pStyle w:val="Corpodetexto"/>
        <w:jc w:val="both"/>
        <w:rPr>
          <w:u w:val="single"/>
          <w:lang w:val="pt-BR"/>
        </w:rPr>
      </w:pPr>
      <w:r w:rsidRPr="006538CF">
        <w:rPr>
          <w:noProof/>
          <w:snapToGrid/>
          <w:color w:val="AC0000"/>
          <w:sz w:val="18"/>
          <w:szCs w:val="18"/>
          <w:lang w:val="pt-BR"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48.95pt;margin-top:.35pt;width:349.2pt;height:0;z-index:251658240" o:connectortype="straight" strokecolor="#c0504d [3205]">
            <v:shadow color="#868686"/>
          </v:shape>
        </w:pict>
      </w:r>
      <w:r>
        <w:rPr>
          <w:noProof/>
          <w:snapToGrid/>
          <w:lang w:val="pt-BR" w:eastAsia="pt-BR"/>
        </w:rPr>
        <w:drawing>
          <wp:inline distT="0" distB="0" distL="0" distR="0">
            <wp:extent cx="5943600" cy="517461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SU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85C" w:rsidRDefault="00B9385C" w:rsidP="00E34215">
      <w:pPr>
        <w:pStyle w:val="Corpodetexto"/>
        <w:jc w:val="center"/>
        <w:rPr>
          <w:lang w:val="pt-BR"/>
        </w:rPr>
      </w:pPr>
      <w:r>
        <w:rPr>
          <w:lang w:val="pt-BR"/>
        </w:rPr>
        <w:t>Figura 1 – Diagrama de Casos de Uso (Pacote Principal).</w:t>
      </w:r>
    </w:p>
    <w:p w:rsidR="006D0587" w:rsidRDefault="006D0587" w:rsidP="00E34215">
      <w:pPr>
        <w:pStyle w:val="Corpodetexto"/>
        <w:jc w:val="center"/>
        <w:rPr>
          <w:lang w:val="pt-BR"/>
        </w:rPr>
      </w:pPr>
    </w:p>
    <w:p w:rsidR="009B4647" w:rsidRDefault="00FC60B1" w:rsidP="00690EE0">
      <w:pPr>
        <w:pStyle w:val="Ttulo2"/>
        <w:jc w:val="both"/>
        <w:rPr>
          <w:lang w:val="pt-BR"/>
        </w:rPr>
      </w:pPr>
      <w:bookmarkStart w:id="24" w:name="_Toc18206184"/>
      <w:bookmarkStart w:id="25" w:name="_Toc321036883"/>
      <w:r>
        <w:rPr>
          <w:lang w:val="pt-BR"/>
        </w:rPr>
        <w:t>Realizações de Casos de Uso</w:t>
      </w:r>
      <w:bookmarkEnd w:id="24"/>
      <w:bookmarkEnd w:id="25"/>
    </w:p>
    <w:p w:rsidR="00AA25F3" w:rsidRPr="00FD21C4" w:rsidRDefault="00B6058B" w:rsidP="00B6058B">
      <w:pPr>
        <w:pStyle w:val="InfoBlue"/>
        <w:jc w:val="both"/>
      </w:pPr>
      <w:r>
        <w:t>As descrições</w:t>
      </w:r>
      <w:r w:rsidR="009D68E8">
        <w:t xml:space="preserve"> de cada caso de uso conti</w:t>
      </w:r>
      <w:r w:rsidR="00E0244C">
        <w:t>do</w:t>
      </w:r>
      <w:r w:rsidR="00BA1973">
        <w:t xml:space="preserve"> no diagrama</w:t>
      </w:r>
      <w:r w:rsidR="00CA65A2">
        <w:t xml:space="preserve"> da</w:t>
      </w:r>
      <w:r w:rsidR="00E0244C">
        <w:t xml:space="preserve"> Figura</w:t>
      </w:r>
      <w:r w:rsidR="006D0587">
        <w:t xml:space="preserve"> 1 estão disponíveis na pasta ”</w:t>
      </w:r>
      <w:r w:rsidR="006D0587" w:rsidRPr="006D0587">
        <w:t xml:space="preserve"> Casos de uso - Usuário</w:t>
      </w:r>
      <w:r w:rsidR="006D0587">
        <w:t>”</w:t>
      </w:r>
      <w:r>
        <w:t>.</w:t>
      </w:r>
    </w:p>
    <w:p w:rsidR="009B4647" w:rsidRDefault="00FC60B1" w:rsidP="00690EE0">
      <w:pPr>
        <w:pStyle w:val="Ttulo1"/>
        <w:ind w:left="360" w:hanging="360"/>
        <w:jc w:val="both"/>
        <w:rPr>
          <w:lang w:val="pt-BR"/>
        </w:rPr>
      </w:pPr>
      <w:bookmarkStart w:id="26" w:name="_Toc18206185"/>
      <w:bookmarkStart w:id="27" w:name="_Toc321036884"/>
      <w:r>
        <w:rPr>
          <w:lang w:val="pt-BR"/>
        </w:rPr>
        <w:t>Visão Lógica</w:t>
      </w:r>
      <w:bookmarkEnd w:id="26"/>
      <w:bookmarkEnd w:id="27"/>
    </w:p>
    <w:p w:rsidR="009B4647" w:rsidRDefault="00FC60B1" w:rsidP="00690EE0">
      <w:pPr>
        <w:pStyle w:val="Ttulo2"/>
        <w:jc w:val="both"/>
        <w:rPr>
          <w:lang w:val="pt-BR"/>
        </w:rPr>
      </w:pPr>
      <w:bookmarkStart w:id="28" w:name="_Toc18206186"/>
      <w:bookmarkStart w:id="29" w:name="_Toc321036885"/>
      <w:r>
        <w:rPr>
          <w:lang w:val="pt-BR"/>
        </w:rPr>
        <w:t>Visão Geral</w:t>
      </w:r>
      <w:bookmarkEnd w:id="28"/>
      <w:bookmarkEnd w:id="29"/>
    </w:p>
    <w:p w:rsidR="008F7AD2" w:rsidRDefault="008F7AD2" w:rsidP="00690EE0">
      <w:pPr>
        <w:pStyle w:val="InfoBlue"/>
        <w:jc w:val="both"/>
      </w:pPr>
      <w:r>
        <w:t>A visão lógica do</w:t>
      </w:r>
      <w:r w:rsidR="002C34C0">
        <w:t xml:space="preserve"> MissM|Fotografia</w:t>
      </w:r>
      <w:r>
        <w:t xml:space="preserve"> é composta principalmente por três pacotes:</w:t>
      </w:r>
    </w:p>
    <w:p w:rsidR="00EF28B2" w:rsidRPr="00EF28B2" w:rsidRDefault="00EF28B2" w:rsidP="00690EE0">
      <w:pPr>
        <w:pStyle w:val="Corpodetexto"/>
        <w:numPr>
          <w:ilvl w:val="0"/>
          <w:numId w:val="28"/>
        </w:numPr>
        <w:jc w:val="both"/>
        <w:rPr>
          <w:iCs/>
          <w:lang w:val="pt-BR"/>
        </w:rPr>
      </w:pPr>
      <w:r w:rsidRPr="00EF28B2">
        <w:rPr>
          <w:iCs/>
          <w:lang w:val="pt-BR"/>
        </w:rPr>
        <w:t xml:space="preserve">Views: </w:t>
      </w:r>
      <w:r>
        <w:rPr>
          <w:iCs/>
          <w:lang w:val="pt-BR"/>
        </w:rPr>
        <w:t>Nesse pacote são</w:t>
      </w:r>
      <w:r w:rsidRPr="00EF28B2">
        <w:rPr>
          <w:iCs/>
          <w:lang w:val="pt-BR"/>
        </w:rPr>
        <w:t xml:space="preserve"> arm</w:t>
      </w:r>
      <w:r>
        <w:rPr>
          <w:iCs/>
          <w:lang w:val="pt-BR"/>
        </w:rPr>
        <w:t>az</w:t>
      </w:r>
      <w:r w:rsidRPr="00EF28B2">
        <w:rPr>
          <w:iCs/>
          <w:lang w:val="pt-BR"/>
        </w:rPr>
        <w:t>enados os component</w:t>
      </w:r>
      <w:r>
        <w:rPr>
          <w:iCs/>
          <w:lang w:val="pt-BR"/>
        </w:rPr>
        <w:t>e</w:t>
      </w:r>
      <w:r w:rsidRPr="00EF28B2">
        <w:rPr>
          <w:iCs/>
          <w:lang w:val="pt-BR"/>
        </w:rPr>
        <w:t>s que fazem parte da interface gr</w:t>
      </w:r>
      <w:r>
        <w:rPr>
          <w:iCs/>
          <w:lang w:val="pt-BR"/>
        </w:rPr>
        <w:t>áfica da aplicação;</w:t>
      </w:r>
    </w:p>
    <w:p w:rsidR="008F7AD2" w:rsidRPr="003459F1" w:rsidRDefault="00B05B14" w:rsidP="00690EE0">
      <w:pPr>
        <w:pStyle w:val="Corpodetexto"/>
        <w:numPr>
          <w:ilvl w:val="0"/>
          <w:numId w:val="28"/>
        </w:numPr>
        <w:jc w:val="both"/>
        <w:rPr>
          <w:lang w:val="pt-BR"/>
        </w:rPr>
      </w:pPr>
      <w:r w:rsidRPr="00EF28B2">
        <w:rPr>
          <w:iCs/>
          <w:lang w:val="pt-BR"/>
        </w:rPr>
        <w:lastRenderedPageBreak/>
        <w:t>Controller</w:t>
      </w:r>
      <w:r w:rsidR="00EF28B2" w:rsidRPr="00EF28B2">
        <w:rPr>
          <w:iCs/>
          <w:lang w:val="pt-BR"/>
        </w:rPr>
        <w:t xml:space="preserve">: Nesse pacote são armazenados os componentes do tipo </w:t>
      </w:r>
      <w:r w:rsidRPr="00EF28B2">
        <w:rPr>
          <w:iCs/>
          <w:lang w:val="pt-BR"/>
        </w:rPr>
        <w:t>Controller</w:t>
      </w:r>
      <w:r w:rsidR="00EF28B2" w:rsidRPr="00EF28B2">
        <w:rPr>
          <w:iCs/>
          <w:lang w:val="pt-BR"/>
        </w:rPr>
        <w:t>.</w:t>
      </w:r>
      <w:r w:rsidR="00CA65A2">
        <w:rPr>
          <w:iCs/>
          <w:lang w:val="pt-BR"/>
        </w:rPr>
        <w:t xml:space="preserve"> </w:t>
      </w:r>
      <w:r w:rsidR="00EF28B2" w:rsidRPr="00EF28B2">
        <w:rPr>
          <w:iCs/>
          <w:lang w:val="pt-BR"/>
        </w:rPr>
        <w:t xml:space="preserve">Esses componentes são </w:t>
      </w:r>
      <w:r w:rsidR="009F7E90" w:rsidRPr="00EF28B2">
        <w:rPr>
          <w:iCs/>
          <w:lang w:val="pt-BR"/>
        </w:rPr>
        <w:t>responsáveis</w:t>
      </w:r>
      <w:r w:rsidR="00EF28B2" w:rsidRPr="00EF28B2">
        <w:rPr>
          <w:iCs/>
          <w:lang w:val="pt-BR"/>
        </w:rPr>
        <w:t xml:space="preserve"> por </w:t>
      </w:r>
      <w:r w:rsidR="009F7E90">
        <w:rPr>
          <w:iCs/>
          <w:lang w:val="pt-BR"/>
        </w:rPr>
        <w:t xml:space="preserve">integrar os </w:t>
      </w:r>
      <w:r>
        <w:rPr>
          <w:iCs/>
          <w:lang w:val="pt-BR"/>
        </w:rPr>
        <w:t>Models</w:t>
      </w:r>
      <w:r w:rsidR="00EF28B2" w:rsidRPr="00EF28B2">
        <w:rPr>
          <w:iCs/>
          <w:lang w:val="pt-BR"/>
        </w:rPr>
        <w:t xml:space="preserve"> com as Views, de acordo com a interaç</w:t>
      </w:r>
      <w:r w:rsidR="00EF28B2">
        <w:rPr>
          <w:iCs/>
          <w:lang w:val="pt-BR"/>
        </w:rPr>
        <w:t>ão com usuário</w:t>
      </w:r>
      <w:r w:rsidR="003459F1">
        <w:rPr>
          <w:iCs/>
          <w:lang w:val="pt-BR"/>
        </w:rPr>
        <w:t>;</w:t>
      </w:r>
    </w:p>
    <w:p w:rsidR="003459F1" w:rsidRPr="003459F1" w:rsidRDefault="00B05B14" w:rsidP="00690EE0">
      <w:pPr>
        <w:pStyle w:val="Corpodetexto"/>
        <w:numPr>
          <w:ilvl w:val="0"/>
          <w:numId w:val="28"/>
        </w:numPr>
        <w:jc w:val="both"/>
        <w:rPr>
          <w:iCs/>
          <w:lang w:val="pt-BR"/>
        </w:rPr>
      </w:pPr>
      <w:r w:rsidRPr="00EF28B2">
        <w:rPr>
          <w:iCs/>
          <w:lang w:val="pt-BR"/>
        </w:rPr>
        <w:t>Model</w:t>
      </w:r>
      <w:r w:rsidR="003459F1" w:rsidRPr="00EF28B2">
        <w:rPr>
          <w:iCs/>
          <w:lang w:val="pt-BR"/>
        </w:rPr>
        <w:t>: Esse pacote representa a implementação da parte lógica d</w:t>
      </w:r>
      <w:r w:rsidR="003459F1">
        <w:rPr>
          <w:iCs/>
          <w:lang w:val="pt-BR"/>
        </w:rPr>
        <w:t>o domínio da</w:t>
      </w:r>
      <w:r w:rsidR="003459F1" w:rsidRPr="00EF28B2">
        <w:rPr>
          <w:iCs/>
          <w:lang w:val="pt-BR"/>
        </w:rPr>
        <w:t xml:space="preserve"> aplicaç</w:t>
      </w:r>
      <w:r w:rsidR="003459F1">
        <w:rPr>
          <w:iCs/>
          <w:lang w:val="pt-BR"/>
        </w:rPr>
        <w:t>ão</w:t>
      </w:r>
      <w:r w:rsidR="003459F1" w:rsidRPr="00EF28B2">
        <w:rPr>
          <w:iCs/>
          <w:lang w:val="pt-BR"/>
        </w:rPr>
        <w:t>.</w:t>
      </w:r>
      <w:r w:rsidR="003459F1">
        <w:rPr>
          <w:iCs/>
          <w:lang w:val="pt-BR"/>
        </w:rPr>
        <w:t xml:space="preserve"> Aqui serão armazenadas classes que representação entidades da aplicação e classes responsáveis pela persistência dos dados da aplicação.</w:t>
      </w:r>
    </w:p>
    <w:p w:rsidR="009B4647" w:rsidRPr="00F95A09" w:rsidRDefault="00FC60B1" w:rsidP="00690EE0">
      <w:pPr>
        <w:pStyle w:val="Ttulo2"/>
        <w:jc w:val="both"/>
        <w:rPr>
          <w:color w:val="FF0000"/>
          <w:lang w:val="pt-BR"/>
        </w:rPr>
      </w:pPr>
      <w:bookmarkStart w:id="30" w:name="_Toc18206187"/>
      <w:bookmarkStart w:id="31" w:name="_Toc321036886"/>
      <w:r w:rsidRPr="00F95A09">
        <w:rPr>
          <w:color w:val="FF0000"/>
          <w:lang w:val="pt-BR"/>
        </w:rPr>
        <w:t>Pacotes de Design Significativos do Ponto de Vista da Arquitetura</w:t>
      </w:r>
      <w:bookmarkEnd w:id="30"/>
      <w:bookmarkEnd w:id="31"/>
    </w:p>
    <w:p w:rsidR="009B4647" w:rsidRDefault="00E1314C" w:rsidP="00690EE0">
      <w:pPr>
        <w:pStyle w:val="InfoBlue"/>
        <w:jc w:val="center"/>
      </w:pPr>
      <w:r w:rsidRPr="00E1314C">
        <w:rPr>
          <w:noProof/>
          <w:snapToGrid/>
          <w:lang w:eastAsia="pt-BR"/>
        </w:rPr>
        <w:drawing>
          <wp:inline distT="0" distB="0" distL="0" distR="0">
            <wp:extent cx="5943600" cy="4049763"/>
            <wp:effectExtent l="0" t="0" r="0" b="0"/>
            <wp:docPr id="1" name="Imagem 1" descr="C:\Users\Leonardo\Desktop\Diagrama de Paco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nardo\Desktop\Diagrama de Pacote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A7E" w:rsidRDefault="00F92CCA" w:rsidP="00690EE0">
      <w:pPr>
        <w:pStyle w:val="Corpodetexto"/>
        <w:jc w:val="center"/>
        <w:rPr>
          <w:lang w:val="pt-BR"/>
        </w:rPr>
      </w:pPr>
      <w:r>
        <w:rPr>
          <w:lang w:val="pt-BR"/>
        </w:rPr>
        <w:t>Figura 2</w:t>
      </w:r>
      <w:r w:rsidR="00F03A7E">
        <w:rPr>
          <w:lang w:val="pt-BR"/>
        </w:rPr>
        <w:t xml:space="preserve"> – Diagrama de Pacotes</w:t>
      </w:r>
    </w:p>
    <w:p w:rsidR="00F03A7E" w:rsidRDefault="00F03A7E" w:rsidP="00690EE0">
      <w:pPr>
        <w:pStyle w:val="Ttulo2"/>
        <w:jc w:val="both"/>
        <w:rPr>
          <w:lang w:val="pt-BR"/>
        </w:rPr>
      </w:pPr>
      <w:bookmarkStart w:id="32" w:name="_Toc321036887"/>
      <w:r>
        <w:rPr>
          <w:lang w:val="pt-BR"/>
        </w:rPr>
        <w:lastRenderedPageBreak/>
        <w:t>Diagrama de componentes</w:t>
      </w:r>
      <w:bookmarkEnd w:id="32"/>
      <w:r w:rsidR="00503549">
        <w:rPr>
          <w:lang w:val="pt-BR"/>
        </w:rPr>
        <w:t xml:space="preserve">  </w:t>
      </w:r>
    </w:p>
    <w:p w:rsidR="00F03A7E" w:rsidRDefault="005B5539" w:rsidP="005B5539">
      <w:pPr>
        <w:pStyle w:val="InfoBlue"/>
        <w:ind w:left="142"/>
      </w:pPr>
      <w:r>
        <w:rPr>
          <w:noProof/>
          <w:snapToGrid/>
          <w:lang w:eastAsia="pt-BR"/>
        </w:rPr>
        <w:drawing>
          <wp:inline distT="0" distB="0" distL="0" distR="0">
            <wp:extent cx="6469258" cy="505146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 de Component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773" cy="505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A7E" w:rsidRDefault="00F92CCA" w:rsidP="00690EE0">
      <w:pPr>
        <w:pStyle w:val="Corpodetexto"/>
        <w:jc w:val="center"/>
        <w:rPr>
          <w:lang w:val="pt-BR"/>
        </w:rPr>
      </w:pPr>
      <w:r>
        <w:rPr>
          <w:lang w:val="pt-BR"/>
        </w:rPr>
        <w:t>Figura 3</w:t>
      </w:r>
      <w:r w:rsidR="00F03A7E">
        <w:rPr>
          <w:lang w:val="pt-BR"/>
        </w:rPr>
        <w:t xml:space="preserve"> – Diagrama de Diagrama de Compon</w:t>
      </w:r>
      <w:r w:rsidR="00552E42">
        <w:rPr>
          <w:lang w:val="pt-BR"/>
        </w:rPr>
        <w:t>en</w:t>
      </w:r>
      <w:r w:rsidR="00F03A7E">
        <w:rPr>
          <w:lang w:val="pt-BR"/>
        </w:rPr>
        <w:t>tes</w:t>
      </w:r>
    </w:p>
    <w:p w:rsidR="00F03A7E" w:rsidRDefault="00F03A7E" w:rsidP="00690EE0">
      <w:pPr>
        <w:pStyle w:val="Corpodetexto"/>
        <w:jc w:val="both"/>
        <w:rPr>
          <w:lang w:val="pt-BR"/>
        </w:rPr>
      </w:pPr>
    </w:p>
    <w:p w:rsidR="00F03A7E" w:rsidRPr="00F03A7E" w:rsidRDefault="00F03A7E" w:rsidP="00690EE0">
      <w:pPr>
        <w:pStyle w:val="Corpodetexto"/>
        <w:jc w:val="both"/>
        <w:rPr>
          <w:lang w:val="pt-BR"/>
        </w:rPr>
      </w:pPr>
    </w:p>
    <w:p w:rsidR="009B4647" w:rsidRPr="00F95A09" w:rsidRDefault="00FC60B1" w:rsidP="00690EE0">
      <w:pPr>
        <w:pStyle w:val="Ttulo1"/>
        <w:ind w:left="360" w:hanging="360"/>
        <w:jc w:val="both"/>
        <w:rPr>
          <w:color w:val="FF0000"/>
          <w:lang w:val="pt-BR"/>
        </w:rPr>
      </w:pPr>
      <w:bookmarkStart w:id="33" w:name="_Toc18206188"/>
      <w:bookmarkStart w:id="34" w:name="_Toc321036888"/>
      <w:r w:rsidRPr="00F95A09">
        <w:rPr>
          <w:color w:val="FF0000"/>
          <w:lang w:val="pt-BR"/>
        </w:rPr>
        <w:t>Visão de Processos</w:t>
      </w:r>
      <w:bookmarkEnd w:id="33"/>
      <w:bookmarkEnd w:id="34"/>
    </w:p>
    <w:p w:rsidR="009B4647" w:rsidRDefault="00F03A7E" w:rsidP="00690EE0">
      <w:pPr>
        <w:pStyle w:val="InfoBlue"/>
        <w:jc w:val="both"/>
      </w:pPr>
      <w:r>
        <w:t>Ainda não foi definida</w:t>
      </w:r>
    </w:p>
    <w:p w:rsidR="009B4647" w:rsidRPr="00F95A09" w:rsidRDefault="00FC60B1" w:rsidP="00690EE0">
      <w:pPr>
        <w:pStyle w:val="Ttulo1"/>
        <w:ind w:left="360" w:hanging="360"/>
        <w:jc w:val="both"/>
        <w:rPr>
          <w:color w:val="FF0000"/>
          <w:lang w:val="pt-BR"/>
        </w:rPr>
      </w:pPr>
      <w:bookmarkStart w:id="35" w:name="_Toc18206189"/>
      <w:bookmarkStart w:id="36" w:name="_Toc321036889"/>
      <w:r w:rsidRPr="00F95A09">
        <w:rPr>
          <w:color w:val="FF0000"/>
          <w:lang w:val="pt-BR"/>
        </w:rPr>
        <w:lastRenderedPageBreak/>
        <w:t>Visão de Implantação</w:t>
      </w:r>
      <w:bookmarkEnd w:id="35"/>
      <w:bookmarkEnd w:id="36"/>
    </w:p>
    <w:p w:rsidR="009B4647" w:rsidRPr="004D4A0B" w:rsidRDefault="008B0F39" w:rsidP="00B32C38">
      <w:pPr>
        <w:pStyle w:val="InfoBlue"/>
        <w:jc w:val="center"/>
      </w:pPr>
      <w:r w:rsidRPr="008B0F39">
        <w:rPr>
          <w:noProof/>
          <w:snapToGrid/>
          <w:lang w:eastAsia="pt-BR"/>
        </w:rPr>
        <w:drawing>
          <wp:inline distT="0" distB="0" distL="0" distR="0">
            <wp:extent cx="5943600" cy="4464145"/>
            <wp:effectExtent l="0" t="0" r="0" b="0"/>
            <wp:docPr id="4" name="Imagem 4" descr="C:\Users\Leonardo\Desktop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onardo\Desktop\Mai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7" w:name="_GoBack"/>
      <w:bookmarkEnd w:id="37"/>
    </w:p>
    <w:p w:rsidR="00F03A7E" w:rsidRPr="00F03A7E" w:rsidRDefault="00F92CCA" w:rsidP="00690EE0">
      <w:pPr>
        <w:pStyle w:val="Corpodetexto"/>
        <w:jc w:val="center"/>
        <w:rPr>
          <w:lang w:val="pt-BR"/>
        </w:rPr>
      </w:pPr>
      <w:r>
        <w:rPr>
          <w:lang w:val="pt-BR"/>
        </w:rPr>
        <w:t>Figura 4</w:t>
      </w:r>
      <w:r w:rsidR="00F03A7E">
        <w:rPr>
          <w:lang w:val="pt-BR"/>
        </w:rPr>
        <w:t xml:space="preserve"> – Diagrama de Implantação</w:t>
      </w:r>
    </w:p>
    <w:p w:rsidR="009B4647" w:rsidRDefault="00FC60B1" w:rsidP="00690EE0">
      <w:pPr>
        <w:pStyle w:val="Ttulo1"/>
        <w:ind w:left="360" w:hanging="360"/>
        <w:jc w:val="both"/>
        <w:rPr>
          <w:lang w:val="pt-BR"/>
        </w:rPr>
      </w:pPr>
      <w:bookmarkStart w:id="38" w:name="_Toc18206190"/>
      <w:bookmarkStart w:id="39" w:name="_Toc321036890"/>
      <w:r>
        <w:rPr>
          <w:lang w:val="pt-BR"/>
        </w:rPr>
        <w:t>Visão da Implementação</w:t>
      </w:r>
      <w:bookmarkEnd w:id="38"/>
      <w:bookmarkEnd w:id="39"/>
    </w:p>
    <w:p w:rsidR="009B4647" w:rsidRDefault="00D311A4" w:rsidP="00690EE0">
      <w:pPr>
        <w:pStyle w:val="InfoBlue"/>
        <w:jc w:val="both"/>
      </w:pPr>
      <w:r>
        <w:t>A visão de imple</w:t>
      </w:r>
      <w:r w:rsidR="003E550A">
        <w:t>men</w:t>
      </w:r>
      <w:r>
        <w:t>tação</w:t>
      </w:r>
      <w:r w:rsidR="00673FE4">
        <w:t xml:space="preserve"> </w:t>
      </w:r>
      <w:r w:rsidR="003E550A">
        <w:t xml:space="preserve">encontra-se detalhada no documento Guia de Análise </w:t>
      </w:r>
      <w:r w:rsidR="00EC64AF">
        <w:t>e Projeto</w:t>
      </w:r>
      <w:r w:rsidR="003E550A">
        <w:t>.</w:t>
      </w:r>
    </w:p>
    <w:p w:rsidR="009B4647" w:rsidRDefault="00FC60B1" w:rsidP="00690EE0">
      <w:pPr>
        <w:pStyle w:val="Ttulo1"/>
        <w:ind w:left="360" w:hanging="360"/>
        <w:jc w:val="both"/>
        <w:rPr>
          <w:sz w:val="20"/>
          <w:szCs w:val="20"/>
          <w:lang w:val="pt-BR"/>
        </w:rPr>
      </w:pPr>
      <w:bookmarkStart w:id="40" w:name="_Toc18206193"/>
      <w:bookmarkStart w:id="41" w:name="_Toc321036891"/>
      <w:r>
        <w:rPr>
          <w:sz w:val="20"/>
          <w:szCs w:val="20"/>
          <w:lang w:val="pt-BR"/>
        </w:rPr>
        <w:t>Visão de Dados (opcional)</w:t>
      </w:r>
      <w:bookmarkEnd w:id="40"/>
      <w:bookmarkEnd w:id="41"/>
    </w:p>
    <w:p w:rsidR="009B4647" w:rsidRDefault="00FC60B1" w:rsidP="00690EE0">
      <w:pPr>
        <w:pStyle w:val="InfoBlue"/>
        <w:jc w:val="both"/>
      </w:pPr>
      <w:r>
        <w:t>[Uma descrição da perspectiva de armazenamento de dados persistentes do sistema. Esta seção será opcional se os dados persistentes forem poucos ou inexistentes ou se a conversão entre o Modelo de Design e o Modelo de Dados for trivial.]</w:t>
      </w:r>
    </w:p>
    <w:p w:rsidR="009B4647" w:rsidRDefault="00FC60B1" w:rsidP="00690EE0">
      <w:pPr>
        <w:pStyle w:val="Ttulo1"/>
        <w:ind w:left="360" w:hanging="360"/>
        <w:jc w:val="both"/>
        <w:rPr>
          <w:lang w:val="pt-BR"/>
        </w:rPr>
      </w:pPr>
      <w:bookmarkStart w:id="42" w:name="_Toc18206194"/>
      <w:bookmarkStart w:id="43" w:name="_Toc321036892"/>
      <w:r>
        <w:rPr>
          <w:lang w:val="pt-BR"/>
        </w:rPr>
        <w:t>Tamanho e Desempenho</w:t>
      </w:r>
      <w:bookmarkEnd w:id="42"/>
      <w:bookmarkEnd w:id="43"/>
    </w:p>
    <w:p w:rsidR="009B4647" w:rsidRDefault="00FC60B1" w:rsidP="00690EE0">
      <w:pPr>
        <w:pStyle w:val="InfoBlue"/>
        <w:jc w:val="both"/>
      </w:pPr>
      <w:r>
        <w:t>[Uma descrição das principais características de dimensionamento do software que têm um impacto na arquitetura, bem como as restrições do desempenho desejado.]</w:t>
      </w:r>
    </w:p>
    <w:p w:rsidR="009B4647" w:rsidRDefault="00FC60B1" w:rsidP="00690EE0">
      <w:pPr>
        <w:pStyle w:val="Ttulo1"/>
        <w:ind w:left="360" w:hanging="360"/>
        <w:jc w:val="both"/>
        <w:rPr>
          <w:lang w:val="pt-BR"/>
        </w:rPr>
      </w:pPr>
      <w:bookmarkStart w:id="44" w:name="_Toc18206195"/>
      <w:bookmarkStart w:id="45" w:name="_Toc321036893"/>
      <w:r>
        <w:rPr>
          <w:lang w:val="pt-BR"/>
        </w:rPr>
        <w:t>Qualidade</w:t>
      </w:r>
      <w:bookmarkEnd w:id="44"/>
      <w:bookmarkEnd w:id="45"/>
    </w:p>
    <w:p w:rsidR="003E13DD" w:rsidRDefault="00FC60B1" w:rsidP="00690EE0">
      <w:pPr>
        <w:pStyle w:val="InfoBlue"/>
        <w:jc w:val="both"/>
      </w:pPr>
      <w:r>
        <w:t>[Uma descrição de como a arquitetura do software contribui para todos os recursos (exceto a funcionalidade) do sistema: extensibilidade, confiabilidade, portabilidade e assim por diante. Se essas características possuírem significado especial, como implicações de segurança, garantia ou privacidade, elas dev</w:t>
      </w:r>
      <w:r w:rsidR="00C27691">
        <w:t>erão ser delineadas claramente.</w:t>
      </w:r>
    </w:p>
    <w:p w:rsidR="00C27691" w:rsidRPr="00C27691" w:rsidRDefault="00C27691" w:rsidP="00690EE0">
      <w:pPr>
        <w:pStyle w:val="Corpodetexto"/>
        <w:jc w:val="both"/>
        <w:rPr>
          <w:lang w:val="pt-BR"/>
        </w:rPr>
      </w:pPr>
    </w:p>
    <w:p w:rsidR="00D311A4" w:rsidRDefault="00D311A4" w:rsidP="00690EE0">
      <w:pPr>
        <w:pStyle w:val="Ttulo1"/>
        <w:ind w:left="360" w:hanging="360"/>
        <w:jc w:val="both"/>
        <w:rPr>
          <w:lang w:val="pt-BR"/>
        </w:rPr>
      </w:pPr>
      <w:bookmarkStart w:id="46" w:name="_Toc321036894"/>
      <w:r>
        <w:rPr>
          <w:lang w:val="pt-BR"/>
        </w:rPr>
        <w:lastRenderedPageBreak/>
        <w:t>Exceções</w:t>
      </w:r>
      <w:bookmarkEnd w:id="46"/>
      <w:r w:rsidR="00D5447B">
        <w:rPr>
          <w:lang w:val="pt-BR"/>
        </w:rPr>
        <w:t xml:space="preserve"> </w:t>
      </w:r>
    </w:p>
    <w:p w:rsidR="00BD0484" w:rsidRDefault="00C27691" w:rsidP="00503549">
      <w:pPr>
        <w:pStyle w:val="Corpodetexto"/>
        <w:jc w:val="both"/>
        <w:rPr>
          <w:lang w:val="pt-BR"/>
        </w:rPr>
      </w:pPr>
      <w:r>
        <w:rPr>
          <w:lang w:val="pt-BR"/>
        </w:rPr>
        <w:t>O tratamento de exceções se dará em camadas</w:t>
      </w:r>
      <w:r w:rsidR="00BD0484">
        <w:rPr>
          <w:lang w:val="pt-BR"/>
        </w:rPr>
        <w:t xml:space="preserve">. O sistema terá tratamento de exceções específicas definidas em </w:t>
      </w:r>
      <w:r w:rsidR="00FD0F32">
        <w:rPr>
          <w:i/>
          <w:lang w:val="pt-BR"/>
        </w:rPr>
        <w:t>Application.E</w:t>
      </w:r>
      <w:r w:rsidR="00BD0484" w:rsidRPr="00BD0484">
        <w:rPr>
          <w:i/>
          <w:lang w:val="pt-BR"/>
        </w:rPr>
        <w:t>xception</w:t>
      </w:r>
      <w:r w:rsidR="00FD0F32">
        <w:rPr>
          <w:i/>
          <w:lang w:val="pt-BR"/>
        </w:rPr>
        <w:t>,</w:t>
      </w:r>
      <w:r w:rsidR="00FD0F32" w:rsidRPr="00FD0F32">
        <w:rPr>
          <w:lang w:val="pt-BR"/>
        </w:rPr>
        <w:t xml:space="preserve"> que</w:t>
      </w:r>
      <w:r w:rsidR="00BD0484">
        <w:rPr>
          <w:lang w:val="pt-BR"/>
        </w:rPr>
        <w:t xml:space="preserve"> utilizará os tratamentos de exceções genéricos definidos em </w:t>
      </w:r>
      <w:r w:rsidR="006879E3">
        <w:rPr>
          <w:i/>
          <w:lang w:val="pt-BR"/>
        </w:rPr>
        <w:t>System.</w:t>
      </w:r>
      <w:r w:rsidR="00BD0484" w:rsidRPr="00BD0484">
        <w:rPr>
          <w:i/>
          <w:lang w:val="pt-BR"/>
        </w:rPr>
        <w:t>Exception</w:t>
      </w:r>
      <w:r w:rsidR="00BD0484">
        <w:rPr>
          <w:i/>
          <w:lang w:val="pt-BR"/>
        </w:rPr>
        <w:t>.</w:t>
      </w:r>
    </w:p>
    <w:p w:rsidR="00C27691" w:rsidRDefault="000756F7" w:rsidP="00690EE0">
      <w:pPr>
        <w:pStyle w:val="Corpodetexto"/>
        <w:jc w:val="center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>
            <wp:extent cx="5943600" cy="410337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a de Exceçõe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691" w:rsidRDefault="00FF4518" w:rsidP="00690EE0">
      <w:pPr>
        <w:pStyle w:val="Corpodetexto"/>
        <w:jc w:val="center"/>
        <w:rPr>
          <w:lang w:val="pt-BR"/>
        </w:rPr>
      </w:pPr>
      <w:r>
        <w:rPr>
          <w:lang w:val="pt-BR"/>
        </w:rPr>
        <w:t>Figura 5</w:t>
      </w:r>
      <w:r w:rsidR="00CD12E4">
        <w:rPr>
          <w:lang w:val="pt-BR"/>
        </w:rPr>
        <w:t xml:space="preserve"> – Diagrama da Arquitetura de Exceções</w:t>
      </w:r>
    </w:p>
    <w:p w:rsidR="00C27691" w:rsidRDefault="00C27691" w:rsidP="00690EE0">
      <w:pPr>
        <w:pStyle w:val="Corpodetexto"/>
        <w:jc w:val="both"/>
        <w:rPr>
          <w:lang w:val="pt-BR"/>
        </w:rPr>
      </w:pPr>
    </w:p>
    <w:p w:rsidR="00C27691" w:rsidRDefault="00C27691" w:rsidP="00690EE0">
      <w:pPr>
        <w:pStyle w:val="Corpodetexto"/>
        <w:jc w:val="both"/>
        <w:rPr>
          <w:lang w:val="pt-BR"/>
        </w:rPr>
      </w:pPr>
    </w:p>
    <w:sectPr w:rsidR="00C27691" w:rsidSect="00641511">
      <w:headerReference w:type="default" r:id="rId14"/>
      <w:footerReference w:type="default" r:id="rId15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771" w:rsidRDefault="00265771">
      <w:pPr>
        <w:spacing w:line="240" w:lineRule="auto"/>
      </w:pPr>
      <w:r>
        <w:separator/>
      </w:r>
    </w:p>
  </w:endnote>
  <w:endnote w:type="continuationSeparator" w:id="0">
    <w:p w:rsidR="00265771" w:rsidRDefault="002657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B464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4647" w:rsidRDefault="009B4647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4647" w:rsidRDefault="00B9385C" w:rsidP="00B9385C">
          <w:pPr>
            <w:jc w:val="center"/>
          </w:pPr>
          <w:r w:rsidRPr="00570B6E">
            <w:rPr>
              <w:lang w:val="pt-BR"/>
            </w:rPr>
            <w:t>Engenharia</w:t>
          </w:r>
          <w:r>
            <w:t xml:space="preserve"> de Software</w:t>
          </w:r>
          <w:r w:rsidR="00627D25">
            <w:t xml:space="preserve"> 2</w:t>
          </w:r>
          <w:r>
            <w:t xml:space="preserve">, </w:t>
          </w:r>
          <w:r w:rsidR="00641511">
            <w:fldChar w:fldCharType="begin"/>
          </w:r>
          <w:r w:rsidR="00FC60B1">
            <w:instrText xml:space="preserve"> DATE \@ "yyyy" </w:instrText>
          </w:r>
          <w:r w:rsidR="00641511">
            <w:fldChar w:fldCharType="separate"/>
          </w:r>
          <w:r w:rsidR="00962D4D">
            <w:rPr>
              <w:noProof/>
            </w:rPr>
            <w:t>2014</w:t>
          </w:r>
          <w:r w:rsidR="00641511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4647" w:rsidRDefault="00FC60B1">
          <w:pPr>
            <w:jc w:val="right"/>
          </w:pPr>
          <w:r>
            <w:rPr>
              <w:lang w:val="pt-BR"/>
            </w:rPr>
            <w:t xml:space="preserve">Page </w:t>
          </w:r>
          <w:r w:rsidR="00641511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641511">
            <w:rPr>
              <w:rStyle w:val="Nmerodepgina"/>
              <w:lang w:val="pt-BR"/>
            </w:rPr>
            <w:fldChar w:fldCharType="separate"/>
          </w:r>
          <w:r w:rsidR="004D4A0B">
            <w:rPr>
              <w:rStyle w:val="Nmerodepgina"/>
              <w:noProof/>
              <w:lang w:val="pt-BR"/>
            </w:rPr>
            <w:t>8</w:t>
          </w:r>
          <w:r w:rsidR="00641511"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>of</w:t>
          </w:r>
          <w:fldSimple w:instr=" NUMPAGES  \* MERGEFORMAT ">
            <w:r w:rsidR="004D4A0B" w:rsidRPr="004D4A0B">
              <w:rPr>
                <w:rStyle w:val="Nmerodepgina"/>
                <w:noProof/>
              </w:rPr>
              <w:t>9</w:t>
            </w:r>
          </w:fldSimple>
        </w:p>
      </w:tc>
    </w:tr>
  </w:tbl>
  <w:p w:rsidR="009B4647" w:rsidRDefault="009B464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771" w:rsidRDefault="00265771">
      <w:pPr>
        <w:spacing w:line="240" w:lineRule="auto"/>
      </w:pPr>
      <w:r>
        <w:separator/>
      </w:r>
    </w:p>
  </w:footnote>
  <w:footnote w:type="continuationSeparator" w:id="0">
    <w:p w:rsidR="00265771" w:rsidRDefault="002657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4647" w:rsidRDefault="009B4647">
    <w:pPr>
      <w:rPr>
        <w:sz w:val="24"/>
        <w:szCs w:val="24"/>
      </w:rPr>
    </w:pPr>
  </w:p>
  <w:p w:rsidR="009B4647" w:rsidRDefault="009B4647">
    <w:pPr>
      <w:pBdr>
        <w:top w:val="single" w:sz="6" w:space="1" w:color="auto"/>
      </w:pBdr>
      <w:rPr>
        <w:sz w:val="24"/>
        <w:szCs w:val="24"/>
      </w:rPr>
    </w:pPr>
  </w:p>
  <w:p w:rsidR="009B4647" w:rsidRDefault="00B9385C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 w:rsidRPr="003F37BB">
      <w:rPr>
        <w:rFonts w:ascii="Arial" w:hAnsi="Arial"/>
        <w:b/>
        <w:bCs/>
        <w:sz w:val="36"/>
        <w:szCs w:val="36"/>
        <w:lang w:val="pt-BR"/>
      </w:rPr>
      <w:t>Engenharia</w:t>
    </w:r>
    <w:r>
      <w:rPr>
        <w:rFonts w:ascii="Arial" w:hAnsi="Arial"/>
        <w:b/>
        <w:bCs/>
        <w:sz w:val="36"/>
        <w:szCs w:val="36"/>
      </w:rPr>
      <w:t xml:space="preserve"> de Software 2</w:t>
    </w:r>
  </w:p>
  <w:p w:rsidR="009B4647" w:rsidRDefault="009B4647">
    <w:pPr>
      <w:pBdr>
        <w:bottom w:val="single" w:sz="6" w:space="1" w:color="auto"/>
      </w:pBdr>
      <w:jc w:val="right"/>
      <w:rPr>
        <w:sz w:val="24"/>
        <w:szCs w:val="24"/>
      </w:rPr>
    </w:pPr>
  </w:p>
  <w:p w:rsidR="009B4647" w:rsidRDefault="009B464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B464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B4647" w:rsidRDefault="00627D25">
          <w:r>
            <w:t>Seu Barriga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B4647" w:rsidRDefault="00FC60B1" w:rsidP="002303E2">
          <w:pPr>
            <w:tabs>
              <w:tab w:val="left" w:pos="1135"/>
            </w:tabs>
            <w:spacing w:before="40"/>
            <w:ind w:right="68"/>
          </w:pPr>
          <w:r>
            <w:rPr>
              <w:lang w:val="pt-BR"/>
            </w:rPr>
            <w:t>Ve</w:t>
          </w:r>
          <w:r w:rsidR="00BA21DF">
            <w:rPr>
              <w:lang w:val="pt-BR"/>
            </w:rPr>
            <w:t>rsão</w:t>
          </w:r>
          <w:r>
            <w:rPr>
              <w:lang w:val="pt-BR"/>
            </w:rPr>
            <w:t>:</w:t>
          </w:r>
          <w:r w:rsidR="002303E2">
            <w:t>2</w:t>
          </w:r>
          <w:r w:rsidR="00B9385C">
            <w:t>.</w:t>
          </w:r>
          <w:r w:rsidR="00627D25">
            <w:t>0</w:t>
          </w:r>
        </w:p>
      </w:tc>
    </w:tr>
    <w:tr w:rsidR="009B464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B4647" w:rsidRPr="00B9385C" w:rsidRDefault="00141A99">
          <w:pPr>
            <w:rPr>
              <w:lang w:val="pt-BR"/>
            </w:rPr>
          </w:pPr>
          <w:r>
            <w:fldChar w:fldCharType="begin"/>
          </w:r>
          <w:r w:rsidRPr="00DE2577">
            <w:rPr>
              <w:lang w:val="pt-BR"/>
            </w:rPr>
            <w:instrText xml:space="preserve"> TITLE  \* MERGEFORMAT </w:instrText>
          </w:r>
          <w:r>
            <w:fldChar w:fldCharType="separate"/>
          </w:r>
          <w:r w:rsidR="003E13DD" w:rsidRPr="00B9385C">
            <w:rPr>
              <w:lang w:val="pt-BR"/>
            </w:rPr>
            <w:t>Documento de Arquitetura de Software</w:t>
          </w:r>
          <w:r>
            <w:rPr>
              <w:lang w:val="pt-BR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B4647" w:rsidRDefault="00FC60B1" w:rsidP="002303E2">
          <w:r>
            <w:rPr>
              <w:lang w:val="pt-BR"/>
            </w:rPr>
            <w:t>Dat</w:t>
          </w:r>
          <w:r w:rsidR="00BA21DF">
            <w:rPr>
              <w:lang w:val="pt-BR"/>
            </w:rPr>
            <w:t>a</w:t>
          </w:r>
          <w:r>
            <w:rPr>
              <w:lang w:val="pt-BR"/>
            </w:rPr>
            <w:t>:</w:t>
          </w:r>
          <w:r w:rsidR="00627D25">
            <w:rPr>
              <w:lang w:val="pt-BR"/>
            </w:rPr>
            <w:t>11</w:t>
          </w:r>
          <w:r w:rsidR="00B9385C">
            <w:rPr>
              <w:lang w:val="pt-BR"/>
            </w:rPr>
            <w:t>/</w:t>
          </w:r>
          <w:r w:rsidR="00627D25">
            <w:rPr>
              <w:lang w:val="pt-BR"/>
            </w:rPr>
            <w:t>07</w:t>
          </w:r>
          <w:r w:rsidR="00FD21C4">
            <w:rPr>
              <w:lang w:val="pt-BR"/>
            </w:rPr>
            <w:t>/2013</w:t>
          </w:r>
        </w:p>
      </w:tc>
    </w:tr>
  </w:tbl>
  <w:p w:rsidR="009B4647" w:rsidRDefault="009B464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4567CBC"/>
    <w:multiLevelType w:val="hybridMultilevel"/>
    <w:tmpl w:val="98BE278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B5F6467"/>
    <w:multiLevelType w:val="hybridMultilevel"/>
    <w:tmpl w:val="3BE05BD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D297546"/>
    <w:multiLevelType w:val="hybridMultilevel"/>
    <w:tmpl w:val="802EF3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95166E2"/>
    <w:multiLevelType w:val="hybridMultilevel"/>
    <w:tmpl w:val="2CD0AE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9E21CEF"/>
    <w:multiLevelType w:val="hybridMultilevel"/>
    <w:tmpl w:val="637CF0A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51B67BE8"/>
    <w:multiLevelType w:val="hybridMultilevel"/>
    <w:tmpl w:val="F92800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591D6977"/>
    <w:multiLevelType w:val="multilevel"/>
    <w:tmpl w:val="A950F2F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>
    <w:nsid w:val="65DB44FC"/>
    <w:multiLevelType w:val="hybridMultilevel"/>
    <w:tmpl w:val="9226654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2"/>
  </w:num>
  <w:num w:numId="3">
    <w:abstractNumId w:val="27"/>
  </w:num>
  <w:num w:numId="4">
    <w:abstractNumId w:val="20"/>
  </w:num>
  <w:num w:numId="5">
    <w:abstractNumId w:val="18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6"/>
  </w:num>
  <w:num w:numId="9">
    <w:abstractNumId w:val="4"/>
  </w:num>
  <w:num w:numId="10">
    <w:abstractNumId w:val="13"/>
  </w:num>
  <w:num w:numId="11">
    <w:abstractNumId w:val="11"/>
  </w:num>
  <w:num w:numId="12">
    <w:abstractNumId w:val="25"/>
  </w:num>
  <w:num w:numId="13">
    <w:abstractNumId w:val="10"/>
  </w:num>
  <w:num w:numId="14">
    <w:abstractNumId w:val="6"/>
  </w:num>
  <w:num w:numId="15">
    <w:abstractNumId w:val="24"/>
  </w:num>
  <w:num w:numId="16">
    <w:abstractNumId w:val="16"/>
  </w:num>
  <w:num w:numId="17">
    <w:abstractNumId w:val="8"/>
  </w:num>
  <w:num w:numId="18">
    <w:abstractNumId w:val="14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9"/>
  </w:num>
  <w:num w:numId="21">
    <w:abstractNumId w:val="23"/>
  </w:num>
  <w:num w:numId="22">
    <w:abstractNumId w:val="19"/>
  </w:num>
  <w:num w:numId="23">
    <w:abstractNumId w:val="5"/>
  </w:num>
  <w:num w:numId="24">
    <w:abstractNumId w:val="22"/>
  </w:num>
  <w:num w:numId="25">
    <w:abstractNumId w:val="7"/>
  </w:num>
  <w:num w:numId="26">
    <w:abstractNumId w:val="3"/>
  </w:num>
  <w:num w:numId="27">
    <w:abstractNumId w:val="17"/>
  </w:num>
  <w:num w:numId="28">
    <w:abstractNumId w:val="15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B9385C"/>
    <w:rsid w:val="000756F7"/>
    <w:rsid w:val="0012774D"/>
    <w:rsid w:val="00141A99"/>
    <w:rsid w:val="0015490F"/>
    <w:rsid w:val="00165C71"/>
    <w:rsid w:val="001C4E6B"/>
    <w:rsid w:val="002303E2"/>
    <w:rsid w:val="00265771"/>
    <w:rsid w:val="0029323A"/>
    <w:rsid w:val="002A4EB3"/>
    <w:rsid w:val="002C34C0"/>
    <w:rsid w:val="003459F1"/>
    <w:rsid w:val="003E13DD"/>
    <w:rsid w:val="003E550A"/>
    <w:rsid w:val="003F37BB"/>
    <w:rsid w:val="00485FF7"/>
    <w:rsid w:val="004B1F53"/>
    <w:rsid w:val="004D4A0B"/>
    <w:rsid w:val="004F6A48"/>
    <w:rsid w:val="00503549"/>
    <w:rsid w:val="0053360D"/>
    <w:rsid w:val="00552E42"/>
    <w:rsid w:val="00565C9C"/>
    <w:rsid w:val="005663D5"/>
    <w:rsid w:val="00570B6E"/>
    <w:rsid w:val="005B5539"/>
    <w:rsid w:val="005C7499"/>
    <w:rsid w:val="00627D25"/>
    <w:rsid w:val="00641511"/>
    <w:rsid w:val="006538CF"/>
    <w:rsid w:val="00655DC2"/>
    <w:rsid w:val="006716E4"/>
    <w:rsid w:val="00673FE4"/>
    <w:rsid w:val="006879E3"/>
    <w:rsid w:val="00690EE0"/>
    <w:rsid w:val="006B0B6E"/>
    <w:rsid w:val="006D0587"/>
    <w:rsid w:val="00724639"/>
    <w:rsid w:val="007913A2"/>
    <w:rsid w:val="007938B3"/>
    <w:rsid w:val="007A598F"/>
    <w:rsid w:val="008534A0"/>
    <w:rsid w:val="00853FA1"/>
    <w:rsid w:val="00895D04"/>
    <w:rsid w:val="008B0F39"/>
    <w:rsid w:val="008E47FD"/>
    <w:rsid w:val="008F7AD2"/>
    <w:rsid w:val="00946AA2"/>
    <w:rsid w:val="00962D4D"/>
    <w:rsid w:val="009B4647"/>
    <w:rsid w:val="009D68E8"/>
    <w:rsid w:val="009D708F"/>
    <w:rsid w:val="009F2B3A"/>
    <w:rsid w:val="009F7E90"/>
    <w:rsid w:val="00AA25F3"/>
    <w:rsid w:val="00B05B14"/>
    <w:rsid w:val="00B32C38"/>
    <w:rsid w:val="00B6058B"/>
    <w:rsid w:val="00B9385C"/>
    <w:rsid w:val="00BA1973"/>
    <w:rsid w:val="00BA21DF"/>
    <w:rsid w:val="00BA773E"/>
    <w:rsid w:val="00BD0484"/>
    <w:rsid w:val="00BE51A8"/>
    <w:rsid w:val="00BF50D0"/>
    <w:rsid w:val="00C0792F"/>
    <w:rsid w:val="00C256B1"/>
    <w:rsid w:val="00C27691"/>
    <w:rsid w:val="00CA65A2"/>
    <w:rsid w:val="00CD12E4"/>
    <w:rsid w:val="00D158DD"/>
    <w:rsid w:val="00D17B84"/>
    <w:rsid w:val="00D311A4"/>
    <w:rsid w:val="00D5447B"/>
    <w:rsid w:val="00DA3DE1"/>
    <w:rsid w:val="00DC6BC1"/>
    <w:rsid w:val="00DE2577"/>
    <w:rsid w:val="00E0244C"/>
    <w:rsid w:val="00E1314C"/>
    <w:rsid w:val="00E34215"/>
    <w:rsid w:val="00EA423C"/>
    <w:rsid w:val="00EC64AF"/>
    <w:rsid w:val="00EF1F46"/>
    <w:rsid w:val="00EF28B2"/>
    <w:rsid w:val="00F03A7E"/>
    <w:rsid w:val="00F10D77"/>
    <w:rsid w:val="00F23EBB"/>
    <w:rsid w:val="00F57993"/>
    <w:rsid w:val="00F76294"/>
    <w:rsid w:val="00F92CCA"/>
    <w:rsid w:val="00F95A09"/>
    <w:rsid w:val="00FC60B1"/>
    <w:rsid w:val="00FD0F32"/>
    <w:rsid w:val="00FD21C4"/>
    <w:rsid w:val="00FF0C3E"/>
    <w:rsid w:val="00FF45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  <w15:docId w15:val="{074A5000-AD16-4DB4-89E8-497F8998B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1511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641511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641511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641511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641511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641511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641511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64151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641511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641511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641511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641511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641511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641511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641511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641511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641511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641511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641511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641511"/>
  </w:style>
  <w:style w:type="paragraph" w:customStyle="1" w:styleId="Bullet1">
    <w:name w:val="Bullet1"/>
    <w:basedOn w:val="Normal"/>
    <w:rsid w:val="00641511"/>
    <w:pPr>
      <w:ind w:left="720" w:hanging="432"/>
    </w:pPr>
  </w:style>
  <w:style w:type="paragraph" w:customStyle="1" w:styleId="Bullet2">
    <w:name w:val="Bullet2"/>
    <w:basedOn w:val="Normal"/>
    <w:rsid w:val="00641511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641511"/>
    <w:pPr>
      <w:keepLines/>
      <w:spacing w:after="120"/>
    </w:pPr>
  </w:style>
  <w:style w:type="paragraph" w:styleId="Corpodetexto">
    <w:name w:val="Body Text"/>
    <w:basedOn w:val="Normal"/>
    <w:semiHidden/>
    <w:rsid w:val="00641511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641511"/>
    <w:pPr>
      <w:shd w:val="clear" w:color="auto" w:fill="000080"/>
    </w:pPr>
  </w:style>
  <w:style w:type="character" w:styleId="Refdenotaderodap">
    <w:name w:val="footnote reference"/>
    <w:semiHidden/>
    <w:rsid w:val="00641511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641511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641511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641511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641511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641511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641511"/>
    <w:pPr>
      <w:ind w:left="600"/>
    </w:pPr>
  </w:style>
  <w:style w:type="paragraph" w:styleId="Sumrio5">
    <w:name w:val="toc 5"/>
    <w:basedOn w:val="Normal"/>
    <w:next w:val="Normal"/>
    <w:autoRedefine/>
    <w:semiHidden/>
    <w:rsid w:val="00641511"/>
    <w:pPr>
      <w:ind w:left="800"/>
    </w:pPr>
  </w:style>
  <w:style w:type="paragraph" w:styleId="Sumrio6">
    <w:name w:val="toc 6"/>
    <w:basedOn w:val="Normal"/>
    <w:next w:val="Normal"/>
    <w:autoRedefine/>
    <w:semiHidden/>
    <w:rsid w:val="00641511"/>
    <w:pPr>
      <w:ind w:left="1000"/>
    </w:pPr>
  </w:style>
  <w:style w:type="paragraph" w:styleId="Sumrio7">
    <w:name w:val="toc 7"/>
    <w:basedOn w:val="Normal"/>
    <w:next w:val="Normal"/>
    <w:autoRedefine/>
    <w:semiHidden/>
    <w:rsid w:val="00641511"/>
    <w:pPr>
      <w:ind w:left="1200"/>
    </w:pPr>
  </w:style>
  <w:style w:type="paragraph" w:styleId="Sumrio8">
    <w:name w:val="toc 8"/>
    <w:basedOn w:val="Normal"/>
    <w:next w:val="Normal"/>
    <w:autoRedefine/>
    <w:semiHidden/>
    <w:rsid w:val="00641511"/>
    <w:pPr>
      <w:ind w:left="1400"/>
    </w:pPr>
  </w:style>
  <w:style w:type="paragraph" w:styleId="Sumrio9">
    <w:name w:val="toc 9"/>
    <w:basedOn w:val="Normal"/>
    <w:next w:val="Normal"/>
    <w:autoRedefine/>
    <w:semiHidden/>
    <w:rsid w:val="00641511"/>
    <w:pPr>
      <w:ind w:left="1600"/>
    </w:pPr>
  </w:style>
  <w:style w:type="paragraph" w:styleId="Recuodecorpodetexto">
    <w:name w:val="Body Text Indent"/>
    <w:basedOn w:val="Normal"/>
    <w:semiHidden/>
    <w:rsid w:val="00641511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641511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641511"/>
    <w:pPr>
      <w:widowControl/>
      <w:numPr>
        <w:numId w:val="29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B9385C"/>
    <w:pPr>
      <w:spacing w:after="120"/>
      <w:ind w:left="720"/>
    </w:pPr>
    <w:rPr>
      <w:iCs/>
      <w:lang w:val="pt-BR"/>
    </w:rPr>
  </w:style>
  <w:style w:type="character" w:styleId="Hyperlink">
    <w:name w:val="Hyperlink"/>
    <w:uiPriority w:val="99"/>
    <w:rsid w:val="00641511"/>
    <w:rPr>
      <w:color w:val="0000FF"/>
      <w:u w:val="single"/>
    </w:rPr>
  </w:style>
  <w:style w:type="character" w:styleId="Forte">
    <w:name w:val="Strong"/>
    <w:qFormat/>
    <w:rsid w:val="00641511"/>
    <w:rPr>
      <w:b/>
      <w:bCs/>
    </w:rPr>
  </w:style>
  <w:style w:type="character" w:styleId="HiperlinkVisitado">
    <w:name w:val="FollowedHyperlink"/>
    <w:semiHidden/>
    <w:rsid w:val="00641511"/>
    <w:rPr>
      <w:color w:val="800080"/>
      <w:u w:val="single"/>
    </w:rPr>
  </w:style>
  <w:style w:type="character" w:customStyle="1" w:styleId="tw4winNone">
    <w:name w:val="tw4winNone"/>
    <w:basedOn w:val="Fontepargpadro"/>
    <w:rsid w:val="00641511"/>
  </w:style>
  <w:style w:type="character" w:customStyle="1" w:styleId="tw4winExternal">
    <w:name w:val="tw4winExternal"/>
    <w:rsid w:val="00641511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641511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641511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641511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641511"/>
    <w:rPr>
      <w:color w:val="0000FF"/>
    </w:rPr>
  </w:style>
  <w:style w:type="character" w:customStyle="1" w:styleId="tw4winPopup">
    <w:name w:val="tw4winPopup"/>
    <w:rsid w:val="00641511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641511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641511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13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E13DD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9385C"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311A4"/>
    <w:pPr>
      <w:keepLines/>
      <w:widowControl/>
      <w:numPr>
        <w:numId w:val="0"/>
      </w:numPr>
      <w:autoSpaceDE/>
      <w:autoSpaceDN/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_sad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297E46-BF6A-46E6-B26F-AD97D4C9D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</Template>
  <TotalTime>524</TotalTime>
  <Pages>9</Pages>
  <Words>1253</Words>
  <Characters>6771</Characters>
  <Application>Microsoft Office Word</Application>
  <DocSecurity>0</DocSecurity>
  <Lines>56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Arquitetura de Software</vt:lpstr>
      <vt:lpstr>Documento de Arquitetura de Software</vt:lpstr>
    </vt:vector>
  </TitlesOfParts>
  <Company>&lt;Nome da Empresa&gt;</Company>
  <LinksUpToDate>false</LinksUpToDate>
  <CharactersWithSpaces>8008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vbox</dc:creator>
  <cp:keywords/>
  <dc:description/>
  <cp:lastModifiedBy>Victor Menezes</cp:lastModifiedBy>
  <cp:revision>63</cp:revision>
  <dcterms:created xsi:type="dcterms:W3CDTF">2012-04-01T11:35:00Z</dcterms:created>
  <dcterms:modified xsi:type="dcterms:W3CDTF">2014-06-01T15:05:00Z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